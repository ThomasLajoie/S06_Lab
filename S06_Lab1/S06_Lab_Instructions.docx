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1427F36" w14:textId="57EA9793" w:rsidR="00D26CE9" w:rsidRPr="00460B53" w:rsidRDefault="00195EDD" w:rsidP="00497FB0">
      <w:pPr>
        <w:pStyle w:val="Titre"/>
      </w:pPr>
      <w:r w:rsidRPr="00460B53">
        <w:t>Laboratoire</w:t>
      </w:r>
      <w:r w:rsidR="00497FB0" w:rsidRPr="00460B53">
        <w:t xml:space="preserve">: </w:t>
      </w:r>
      <w:r w:rsidR="00460B53" w:rsidRPr="00460B53">
        <w:t>Views ViewModels et P</w:t>
      </w:r>
      <w:r w:rsidR="00460B53">
        <w:t>artial Views</w:t>
      </w:r>
    </w:p>
    <w:p w14:paraId="7F1714C1" w14:textId="77777777" w:rsidR="00497FB0" w:rsidRPr="00460B53" w:rsidRDefault="00497FB0" w:rsidP="00497FB0">
      <w:pPr>
        <w:pStyle w:val="Titre1"/>
        <w:rPr>
          <w:lang w:val="en-US"/>
        </w:rPr>
      </w:pPr>
      <w:r w:rsidRPr="00460B53">
        <w:rPr>
          <w:lang w:val="en-US"/>
        </w:rPr>
        <w:t>Objectif(s)</w:t>
      </w:r>
    </w:p>
    <w:p w14:paraId="7077E107" w14:textId="6A85BD5A" w:rsidR="00B714AF" w:rsidRDefault="00460B53" w:rsidP="00611469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Convevoir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des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views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complexes</w:t>
      </w:r>
    </w:p>
    <w:p w14:paraId="27BE2380" w14:textId="3900B6B7" w:rsidR="00C341BB" w:rsidRDefault="00C341BB" w:rsidP="00611469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Views</w:t>
      </w:r>
      <w:proofErr w:type="spellEnd"/>
    </w:p>
    <w:p w14:paraId="6B6E5B40" w14:textId="0E8EEC1B" w:rsidR="00C341BB" w:rsidRDefault="00C341BB" w:rsidP="00611469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ViewModels</w:t>
      </w:r>
      <w:proofErr w:type="spellEnd"/>
    </w:p>
    <w:p w14:paraId="1C047658" w14:textId="4E2AE6A5" w:rsidR="00C341BB" w:rsidRDefault="00C341BB" w:rsidP="00611469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PartialViews</w:t>
      </w:r>
      <w:proofErr w:type="spellEnd"/>
    </w:p>
    <w:p w14:paraId="5EDF224E" w14:textId="058915DD" w:rsidR="009356DE" w:rsidRPr="00B714AF" w:rsidRDefault="009356DE" w:rsidP="00611469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linq</w:t>
      </w:r>
      <w:proofErr w:type="spellEnd"/>
      <w:proofErr w:type="gramEnd"/>
    </w:p>
    <w:p w14:paraId="2172FF5D" w14:textId="39AA4391" w:rsidR="00FC5CAE" w:rsidRDefault="00FC5CAE" w:rsidP="00FC5CAE">
      <w:pPr>
        <w:pStyle w:val="Paragraphedeliste"/>
        <w:spacing w:before="0" w:after="160" w:line="259" w:lineRule="auto"/>
      </w:pPr>
    </w:p>
    <w:p w14:paraId="315CDB9A" w14:textId="77777777" w:rsidR="00DD5E36" w:rsidRDefault="00DD5E36" w:rsidP="00DD5E36">
      <w:pPr>
        <w:pStyle w:val="Titre1"/>
      </w:pPr>
      <w:r>
        <w:t>Créer la branche de la fonctionnalité</w:t>
      </w:r>
    </w:p>
    <w:p w14:paraId="5261772A" w14:textId="77777777" w:rsidR="00DD5E36" w:rsidRDefault="00DD5E36" w:rsidP="00DD5E36">
      <w:pPr>
        <w:pStyle w:val="paragraph"/>
        <w:shd w:val="clear" w:color="auto" w:fill="D7E7F0"/>
        <w:textAlignment w:val="baseline"/>
        <w:rPr>
          <w:caps/>
        </w:rPr>
      </w:pPr>
      <w:r>
        <w:rPr>
          <w:rStyle w:val="normaltextrun"/>
          <w:rFonts w:ascii="Gill Sans MT" w:hAnsi="Gill Sans MT"/>
          <w:caps/>
          <w:sz w:val="20"/>
          <w:szCs w:val="20"/>
          <w:shd w:val="clear" w:color="auto" w:fill="D7E7F0"/>
        </w:rPr>
        <w:t>Clonage du repository</w:t>
      </w:r>
      <w:r>
        <w:rPr>
          <w:rStyle w:val="eop"/>
          <w:rFonts w:ascii="Gill Sans MT" w:hAnsi="Gill Sans MT"/>
          <w:caps/>
          <w:sz w:val="20"/>
          <w:szCs w:val="20"/>
        </w:rPr>
        <w:t> </w:t>
      </w:r>
    </w:p>
    <w:p w14:paraId="00256665" w14:textId="77777777" w:rsidR="00DD5E36" w:rsidRPr="00364654" w:rsidRDefault="00DD5E36" w:rsidP="00611469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>Dans Gitkraken, clonez le repository </w:t>
      </w:r>
    </w:p>
    <w:p w14:paraId="35D5E5E4" w14:textId="77777777" w:rsidR="00DD5E36" w:rsidRPr="00364654" w:rsidRDefault="00DD5E36" w:rsidP="00611469">
      <w:pPr>
        <w:pStyle w:val="Paragraphedeliste"/>
        <w:numPr>
          <w:ilvl w:val="1"/>
          <w:numId w:val="2"/>
        </w:numPr>
        <w:spacing w:before="0" w:after="160" w:line="259" w:lineRule="auto"/>
      </w:pPr>
      <w:r w:rsidRPr="00364654">
        <w:t>Soit via URL </w:t>
      </w:r>
    </w:p>
    <w:p w14:paraId="69E13451" w14:textId="77777777" w:rsidR="00DD5E36" w:rsidRPr="00364654" w:rsidRDefault="00DD5E36" w:rsidP="00611469">
      <w:pPr>
        <w:pStyle w:val="Paragraphedeliste"/>
        <w:numPr>
          <w:ilvl w:val="1"/>
          <w:numId w:val="2"/>
        </w:numPr>
        <w:spacing w:before="0" w:after="160" w:line="259" w:lineRule="auto"/>
      </w:pPr>
      <w:r w:rsidRPr="00364654">
        <w:t>Soit via GitHub.com </w:t>
      </w:r>
    </w:p>
    <w:p w14:paraId="7FA10381" w14:textId="77777777" w:rsidR="00DD5E36" w:rsidRPr="00364654" w:rsidRDefault="00DD5E36" w:rsidP="00611469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>Ouvrez le repository (OK) </w:t>
      </w:r>
    </w:p>
    <w:p w14:paraId="5F106445" w14:textId="77777777" w:rsidR="00DD5E36" w:rsidRDefault="00DD5E36" w:rsidP="00DD5E36">
      <w:pPr>
        <w:pStyle w:val="paragraph"/>
        <w:shd w:val="clear" w:color="auto" w:fill="D7E7F0"/>
        <w:textAlignment w:val="baseline"/>
        <w:rPr>
          <w:caps/>
        </w:rPr>
      </w:pPr>
      <w:r>
        <w:rPr>
          <w:rStyle w:val="normaltextrun"/>
          <w:rFonts w:ascii="Gill Sans MT" w:hAnsi="Gill Sans MT"/>
          <w:caps/>
          <w:sz w:val="20"/>
          <w:szCs w:val="20"/>
          <w:shd w:val="clear" w:color="auto" w:fill="D7E7F0"/>
        </w:rPr>
        <w:t>Création d’une branche pour la fonctionnalité</w:t>
      </w:r>
      <w:r>
        <w:rPr>
          <w:rStyle w:val="eop"/>
          <w:rFonts w:ascii="Gill Sans MT" w:hAnsi="Gill Sans MT"/>
          <w:caps/>
          <w:sz w:val="20"/>
          <w:szCs w:val="20"/>
        </w:rPr>
        <w:t> </w:t>
      </w:r>
    </w:p>
    <w:p w14:paraId="12E3A760" w14:textId="4AE46C37" w:rsidR="00DD5E36" w:rsidRPr="00364654" w:rsidRDefault="00DD5E36" w:rsidP="00611469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 xml:space="preserve">Créez une branche appelée </w:t>
      </w:r>
      <w:r w:rsidRPr="007752B5">
        <w:rPr>
          <w:b/>
          <w:bCs/>
        </w:rPr>
        <w:t>FCT</w:t>
      </w:r>
      <w:r w:rsidR="0072271B">
        <w:rPr>
          <w:b/>
          <w:bCs/>
        </w:rPr>
        <w:t xml:space="preserve"> </w:t>
      </w:r>
      <w:r>
        <w:rPr>
          <w:b/>
          <w:bCs/>
        </w:rPr>
        <w:t>_</w:t>
      </w:r>
      <w:proofErr w:type="spellStart"/>
      <w:r w:rsidR="00893A04">
        <w:rPr>
          <w:b/>
          <w:bCs/>
        </w:rPr>
        <w:t>Vue</w:t>
      </w:r>
      <w:r w:rsidR="0072271B">
        <w:rPr>
          <w:b/>
          <w:bCs/>
        </w:rPr>
        <w:t>s</w:t>
      </w:r>
      <w:r w:rsidR="00893A04">
        <w:rPr>
          <w:b/>
          <w:bCs/>
        </w:rPr>
        <w:t>Partielle</w:t>
      </w:r>
      <w:r w:rsidR="0072271B">
        <w:rPr>
          <w:b/>
          <w:bCs/>
        </w:rPr>
        <w:t>s</w:t>
      </w:r>
      <w:proofErr w:type="spellEnd"/>
    </w:p>
    <w:p w14:paraId="4298CE77" w14:textId="77777777" w:rsidR="00DD5E36" w:rsidRPr="00364654" w:rsidRDefault="00DD5E36" w:rsidP="00611469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>Assurez-vous d'être dans la branche que vous avez créée dans LOCAL </w:t>
      </w:r>
    </w:p>
    <w:p w14:paraId="5D0C065C" w14:textId="77777777" w:rsidR="00DD5E36" w:rsidRDefault="00DD5E36" w:rsidP="00FC5CAE">
      <w:pPr>
        <w:pStyle w:val="Paragraphedeliste"/>
        <w:spacing w:before="0" w:after="160" w:line="259" w:lineRule="auto"/>
      </w:pPr>
    </w:p>
    <w:p w14:paraId="53EEF58E" w14:textId="60E775E1" w:rsidR="00EC5A08" w:rsidRDefault="00EC5A08" w:rsidP="00EC5A08">
      <w:pPr>
        <w:pStyle w:val="Titre1"/>
      </w:pPr>
      <w:r>
        <w:t>Initialisation</w:t>
      </w:r>
    </w:p>
    <w:p w14:paraId="2AA2241D" w14:textId="5155439F" w:rsidR="00EC5A08" w:rsidRDefault="00EC5A08" w:rsidP="00611469">
      <w:pPr>
        <w:pStyle w:val="Paragraphedeliste"/>
        <w:numPr>
          <w:ilvl w:val="0"/>
          <w:numId w:val="6"/>
        </w:numPr>
      </w:pPr>
      <w:r>
        <w:t>Faire un update-</w:t>
      </w:r>
      <w:proofErr w:type="spellStart"/>
      <w:r>
        <w:t>database</w:t>
      </w:r>
      <w:proofErr w:type="spellEnd"/>
      <w:r>
        <w:t xml:space="preserve"> afin d’avoir la dernière version à jour dans la base de données</w:t>
      </w:r>
    </w:p>
    <w:p w14:paraId="270E5870" w14:textId="1B049050" w:rsidR="00F80A55" w:rsidRDefault="00F80A55" w:rsidP="00F80A55">
      <w:pPr>
        <w:pStyle w:val="Titre2"/>
      </w:pPr>
      <w:r>
        <w:t>Lazy Loading</w:t>
      </w:r>
    </w:p>
    <w:p w14:paraId="25B1EF08" w14:textId="142A4227" w:rsidR="00F80A55" w:rsidRDefault="00395B5E" w:rsidP="00611469">
      <w:pPr>
        <w:pStyle w:val="Paragraphedeliste"/>
        <w:numPr>
          <w:ilvl w:val="0"/>
          <w:numId w:val="6"/>
        </w:numPr>
      </w:pPr>
      <w:r>
        <w:t xml:space="preserve">Activez le </w:t>
      </w:r>
      <w:proofErr w:type="spellStart"/>
      <w:r>
        <w:t>LazyLoading</w:t>
      </w:r>
      <w:proofErr w:type="spellEnd"/>
      <w:r w:rsidR="00F80A55">
        <w:t xml:space="preserve"> en installant le package </w:t>
      </w:r>
      <w:proofErr w:type="spellStart"/>
      <w:r w:rsidR="00F80A55">
        <w:t>nuget</w:t>
      </w:r>
      <w:proofErr w:type="spellEnd"/>
      <w:r w:rsidR="00A279CE">
        <w:t xml:space="preserve"> </w:t>
      </w:r>
      <w:r w:rsidR="00A279CE" w:rsidRPr="00A279CE">
        <w:rPr>
          <w:b/>
          <w:bCs/>
        </w:rPr>
        <w:t>(Installez la même version que les autres packages d’Entity Framework, ça devrait être 6.0.21</w:t>
      </w:r>
      <w:r w:rsidR="00A279CE">
        <w:t>)</w:t>
      </w:r>
    </w:p>
    <w:p w14:paraId="4AC3849D" w14:textId="46F4D1EF" w:rsidR="00F80A55" w:rsidRDefault="00F80A55" w:rsidP="00F80A55">
      <w:pPr>
        <w:pStyle w:val="Paragraphedeliste"/>
      </w:pPr>
      <w:r w:rsidRPr="00F80A55">
        <w:rPr>
          <w:noProof/>
        </w:rPr>
        <w:drawing>
          <wp:inline distT="0" distB="0" distL="0" distR="0" wp14:anchorId="10018B22" wp14:editId="4316B147">
            <wp:extent cx="6057900" cy="48006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357"/>
                    <a:stretch/>
                  </pic:blipFill>
                  <pic:spPr bwMode="auto">
                    <a:xfrm>
                      <a:off x="0" y="0"/>
                      <a:ext cx="605790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6A899" w14:textId="185CFEB1" w:rsidR="00F80A55" w:rsidRDefault="00F80A55" w:rsidP="00611469">
      <w:pPr>
        <w:pStyle w:val="Paragraphedeliste"/>
        <w:numPr>
          <w:ilvl w:val="0"/>
          <w:numId w:val="6"/>
        </w:numPr>
      </w:pPr>
      <w:r>
        <w:t xml:space="preserve">En le configurant </w:t>
      </w:r>
      <w:r w:rsidR="00C656AE">
        <w:t xml:space="preserve">dans </w:t>
      </w:r>
      <w:proofErr w:type="spellStart"/>
      <w:r w:rsidR="00C656AE">
        <w:rPr>
          <w:b/>
          <w:bCs/>
        </w:rPr>
        <w:t>Program.cs</w:t>
      </w:r>
      <w:proofErr w:type="spellEnd"/>
    </w:p>
    <w:p w14:paraId="2C29C4C9" w14:textId="77777777" w:rsidR="00C20B8F" w:rsidRPr="00C20B8F" w:rsidRDefault="00C20B8F" w:rsidP="00C2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spellStart"/>
      <w:proofErr w:type="gramStart"/>
      <w:r w:rsidRPr="00C20B8F">
        <w:rPr>
          <w:rFonts w:ascii="Cascadia Mono" w:hAnsi="Cascadia Mono" w:cs="Cascadia Mono"/>
          <w:color w:val="000000"/>
          <w:sz w:val="19"/>
          <w:szCs w:val="19"/>
          <w:lang w:val="en-CA"/>
        </w:rPr>
        <w:t>builder.Services.AddDbContext</w:t>
      </w:r>
      <w:proofErr w:type="spellEnd"/>
      <w:proofErr w:type="gramEnd"/>
      <w:r w:rsidRPr="00C20B8F">
        <w:rPr>
          <w:rFonts w:ascii="Cascadia Mono" w:hAnsi="Cascadia Mono" w:cs="Cascadia Mono"/>
          <w:color w:val="000000"/>
          <w:sz w:val="19"/>
          <w:szCs w:val="19"/>
          <w:lang w:val="en-CA"/>
        </w:rPr>
        <w:t>&lt;</w:t>
      </w:r>
      <w:proofErr w:type="spellStart"/>
      <w:r w:rsidRPr="00C20B8F">
        <w:rPr>
          <w:rFonts w:ascii="Cascadia Mono" w:hAnsi="Cascadia Mono" w:cs="Cascadia Mono"/>
          <w:color w:val="000000"/>
          <w:sz w:val="19"/>
          <w:szCs w:val="19"/>
          <w:lang w:val="en-CA"/>
        </w:rPr>
        <w:t>ZombiePartyDbContext</w:t>
      </w:r>
      <w:proofErr w:type="spellEnd"/>
      <w:r w:rsidRPr="00C20B8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&gt;(options =&gt; </w:t>
      </w:r>
    </w:p>
    <w:p w14:paraId="17135CE0" w14:textId="5D425D20" w:rsidR="00C20B8F" w:rsidRPr="00C20B8F" w:rsidRDefault="00C20B8F" w:rsidP="00C2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20B8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gramStart"/>
      <w:r w:rsidRPr="00C20B8F">
        <w:rPr>
          <w:rFonts w:ascii="Cascadia Mono" w:hAnsi="Cascadia Mono" w:cs="Cascadia Mono"/>
          <w:color w:val="000000"/>
          <w:sz w:val="19"/>
          <w:szCs w:val="19"/>
          <w:lang w:val="en-CA"/>
        </w:rPr>
        <w:t>options.UseSqlServer</w:t>
      </w:r>
      <w:proofErr w:type="gramEnd"/>
      <w:r w:rsidRPr="00C20B8F">
        <w:rPr>
          <w:rFonts w:ascii="Cascadia Mono" w:hAnsi="Cascadia Mono" w:cs="Cascadia Mono"/>
          <w:color w:val="000000"/>
          <w:sz w:val="19"/>
          <w:szCs w:val="19"/>
          <w:lang w:val="en-CA"/>
        </w:rPr>
        <w:t>(builder.Configuration.GetConnectionString(</w:t>
      </w:r>
      <w:r w:rsidRPr="00C20B8F">
        <w:rPr>
          <w:rFonts w:ascii="Cascadia Mono" w:hAnsi="Cascadia Mono" w:cs="Cascadia Mono"/>
          <w:color w:val="A31515"/>
          <w:sz w:val="19"/>
          <w:szCs w:val="19"/>
          <w:lang w:val="en-CA"/>
        </w:rPr>
        <w:t>"DefaultConnection"</w:t>
      </w:r>
      <w:r w:rsidRPr="00C20B8F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  <w:r w:rsidRPr="00FE464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.</w:t>
      </w:r>
      <w:r w:rsidR="00FE464B" w:rsidRPr="00FE464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br/>
      </w:r>
      <w:proofErr w:type="spellStart"/>
      <w:r w:rsidRPr="00FE464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UseLazyLoadingProxies</w:t>
      </w:r>
      <w:proofErr w:type="spellEnd"/>
      <w:r w:rsidRPr="00FE464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()</w:t>
      </w:r>
      <w:r w:rsidRPr="001D6DC1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013EF596" w14:textId="7C332D24" w:rsidR="00F80A55" w:rsidRPr="00C20B8F" w:rsidRDefault="00F80A55" w:rsidP="00F80A55">
      <w:pPr>
        <w:pStyle w:val="Paragraphedeliste"/>
        <w:rPr>
          <w:lang w:val="en-CA"/>
        </w:rPr>
      </w:pPr>
    </w:p>
    <w:p w14:paraId="2D6D4AD3" w14:textId="7EE7CA2C" w:rsidR="00395B5E" w:rsidRDefault="00F80A55" w:rsidP="00611469">
      <w:pPr>
        <w:pStyle w:val="Paragraphedeliste"/>
        <w:numPr>
          <w:ilvl w:val="0"/>
          <w:numId w:val="6"/>
        </w:numPr>
      </w:pPr>
      <w:r w:rsidRPr="008B10DB">
        <w:t xml:space="preserve"> </w:t>
      </w:r>
      <w:r>
        <w:t xml:space="preserve">En mettant </w:t>
      </w:r>
      <w:r w:rsidRPr="00B9075B">
        <w:rPr>
          <w:b/>
          <w:bCs/>
        </w:rPr>
        <w:t>chaque</w:t>
      </w:r>
      <w:r>
        <w:t xml:space="preserve"> propriété de navigation </w:t>
      </w:r>
      <w:proofErr w:type="spellStart"/>
      <w:r>
        <w:t>virtual</w:t>
      </w:r>
      <w:proofErr w:type="spellEnd"/>
      <w:r>
        <w:t xml:space="preserve">, </w:t>
      </w:r>
      <w:r w:rsidR="008B10DB">
        <w:t>dans le modèle de données</w:t>
      </w:r>
      <w:r w:rsidR="00992D31">
        <w:t>, par exemple :</w:t>
      </w:r>
    </w:p>
    <w:p w14:paraId="7A22519F" w14:textId="77EFC7BB" w:rsidR="00992D31" w:rsidRPr="00992D31" w:rsidRDefault="00992D31" w:rsidP="0099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lang w:val="en-CA"/>
        </w:rPr>
      </w:pPr>
      <w:r w:rsidRPr="00992D31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992D31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992D3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992D3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virtual</w:t>
      </w:r>
      <w:r w:rsidRPr="00992D3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 </w:t>
      </w:r>
      <w:proofErr w:type="spellStart"/>
      <w:r w:rsidRPr="00992D31">
        <w:rPr>
          <w:rFonts w:ascii="Cascadia Mono" w:hAnsi="Cascadia Mono" w:cs="Cascadia Mono"/>
          <w:color w:val="000000"/>
          <w:sz w:val="19"/>
          <w:szCs w:val="19"/>
          <w:lang w:val="en-CA"/>
        </w:rPr>
        <w:t>ZombieType</w:t>
      </w:r>
      <w:proofErr w:type="spellEnd"/>
      <w:r w:rsidRPr="00992D3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992D3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{ </w:t>
      </w:r>
      <w:r w:rsidRPr="00992D31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proofErr w:type="gramEnd"/>
      <w:r w:rsidRPr="00992D3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992D31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992D31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2B13EA9B" w14:textId="7C7EDC1E" w:rsidR="00746972" w:rsidRDefault="00746972" w:rsidP="00746972">
      <w:pPr>
        <w:pStyle w:val="Paragraphedeliste"/>
        <w:numPr>
          <w:ilvl w:val="0"/>
          <w:numId w:val="6"/>
        </w:numPr>
      </w:pPr>
      <w:r>
        <w:t xml:space="preserve">Testez l’application afin de vous </w:t>
      </w:r>
      <w:proofErr w:type="spellStart"/>
      <w:r>
        <w:t>assurez</w:t>
      </w:r>
      <w:proofErr w:type="spellEnd"/>
      <w:r>
        <w:t xml:space="preserve"> qu’elle fonctionne comme avant avec le </w:t>
      </w:r>
      <w:proofErr w:type="spellStart"/>
      <w:r>
        <w:rPr>
          <w:i/>
          <w:iCs/>
        </w:rPr>
        <w:t>LazyLoading</w:t>
      </w:r>
      <w:proofErr w:type="spellEnd"/>
    </w:p>
    <w:p w14:paraId="1B1EBEEC" w14:textId="77777777" w:rsidR="004D59E2" w:rsidRPr="00802A87" w:rsidRDefault="004D59E2" w:rsidP="004D59E2">
      <w:pPr>
        <w:pStyle w:val="Titre2"/>
      </w:pPr>
      <w:r w:rsidRPr="00802A87">
        <w:lastRenderedPageBreak/>
        <w:t xml:space="preserve">Commentaires et validation (Commit) des changements dans le code </w:t>
      </w:r>
    </w:p>
    <w:p w14:paraId="058F303D" w14:textId="77777777" w:rsidR="004D59E2" w:rsidRPr="00802A87" w:rsidRDefault="004D59E2" w:rsidP="004D59E2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>Dans Gitkraken, assurez-vous d'être dans le bon dossier/repo et sur la bonne branche</w:t>
      </w:r>
    </w:p>
    <w:p w14:paraId="613A5918" w14:textId="77777777" w:rsidR="004D59E2" w:rsidRPr="00802A87" w:rsidRDefault="004D59E2" w:rsidP="004D59E2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View changes</w:t>
      </w:r>
    </w:p>
    <w:p w14:paraId="1678CBC2" w14:textId="77777777" w:rsidR="004D59E2" w:rsidRPr="00802A87" w:rsidRDefault="004D59E2" w:rsidP="004D59E2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 xml:space="preserve">Validez </w:t>
      </w:r>
      <w:proofErr w:type="gramStart"/>
      <w:r w:rsidRPr="00802A87">
        <w:t>les modification</w:t>
      </w:r>
      <w:proofErr w:type="gramEnd"/>
      <w:r w:rsidRPr="00802A87">
        <w:t xml:space="preserve">: cliquez sur </w:t>
      </w:r>
      <w:r w:rsidRPr="00802A87">
        <w:rPr>
          <w:b/>
          <w:bCs/>
        </w:rPr>
        <w:t>Stage all changes</w:t>
      </w:r>
    </w:p>
    <w:p w14:paraId="332D8361" w14:textId="77777777" w:rsidR="004D59E2" w:rsidRPr="00802A87" w:rsidRDefault="004D59E2" w:rsidP="004D59E2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>Commentez en respectant les standards proposés (vous serez noté là-dessus):</w:t>
      </w:r>
    </w:p>
    <w:p w14:paraId="7415F907" w14:textId="09BB6751" w:rsidR="004D59E2" w:rsidRPr="00461769" w:rsidRDefault="004D59E2" w:rsidP="004D59E2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461769">
        <w:rPr>
          <w:b/>
          <w:bCs/>
        </w:rPr>
        <w:t>Summary</w:t>
      </w:r>
      <w:r w:rsidRPr="00461769">
        <w:t xml:space="preserve">: </w:t>
      </w:r>
      <w:proofErr w:type="gramStart"/>
      <w:r>
        <w:t xml:space="preserve">REFACTOR  </w:t>
      </w:r>
      <w:proofErr w:type="spellStart"/>
      <w:r>
        <w:t>LazyLoading</w:t>
      </w:r>
      <w:proofErr w:type="spellEnd"/>
      <w:proofErr w:type="gramEnd"/>
    </w:p>
    <w:p w14:paraId="09FF64C0" w14:textId="152BF6F6" w:rsidR="004D59E2" w:rsidRPr="00802A87" w:rsidRDefault="004D59E2" w:rsidP="004D59E2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802A87">
        <w:rPr>
          <w:b/>
          <w:bCs/>
        </w:rPr>
        <w:t>Description</w:t>
      </w:r>
      <w:r w:rsidRPr="00802A87">
        <w:t xml:space="preserve">: </w:t>
      </w:r>
      <w:r>
        <w:t xml:space="preserve">Configuration du </w:t>
      </w:r>
      <w:proofErr w:type="spellStart"/>
      <w:r>
        <w:t>LazyLoading</w:t>
      </w:r>
      <w:proofErr w:type="spellEnd"/>
    </w:p>
    <w:p w14:paraId="25C8E01C" w14:textId="77777777" w:rsidR="004D59E2" w:rsidRPr="00802A87" w:rsidRDefault="004D59E2" w:rsidP="004D59E2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Commit</w:t>
      </w:r>
    </w:p>
    <w:p w14:paraId="264A5B27" w14:textId="77777777" w:rsidR="004D59E2" w:rsidRDefault="004D59E2" w:rsidP="004D59E2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 xml:space="preserve">"Poussez" </w:t>
      </w:r>
      <w:r w:rsidRPr="00802A87">
        <w:rPr>
          <w:b/>
          <w:bCs/>
        </w:rPr>
        <w:t>Push</w:t>
      </w:r>
      <w:r w:rsidRPr="00802A87">
        <w:t xml:space="preserve"> les modifications sur le repo en ligne </w:t>
      </w:r>
      <w:r w:rsidRPr="00802A87">
        <w:rPr>
          <w:b/>
          <w:bCs/>
        </w:rPr>
        <w:t>Remote</w:t>
      </w:r>
      <w:r w:rsidRPr="00802A87">
        <w:t xml:space="preserve">: cliquez sur </w:t>
      </w:r>
      <w:r w:rsidRPr="00802A87">
        <w:rPr>
          <w:noProof/>
        </w:rPr>
        <w:drawing>
          <wp:inline distT="0" distB="0" distL="0" distR="0" wp14:anchorId="0D97BDDD" wp14:editId="115B80D5">
            <wp:extent cx="232486" cy="31174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A85D" w14:textId="77777777" w:rsidR="00992D31" w:rsidRPr="00746972" w:rsidRDefault="00992D31" w:rsidP="00992D31"/>
    <w:p w14:paraId="6AB2B685" w14:textId="77777777" w:rsidR="00186605" w:rsidRDefault="0018660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3BB60EF" w14:textId="721D5780" w:rsidR="00FC5CAE" w:rsidRDefault="00FC5CAE" w:rsidP="00FC5CAE">
      <w:pPr>
        <w:pStyle w:val="Titre1"/>
      </w:pPr>
      <w:r>
        <w:lastRenderedPageBreak/>
        <w:t>Ajustements à la classe Zombie</w:t>
      </w:r>
    </w:p>
    <w:p w14:paraId="56829BF8" w14:textId="13BC35C0" w:rsidR="00FC5CAE" w:rsidRPr="000C4172" w:rsidRDefault="00FC5CAE" w:rsidP="00FC5CAE">
      <w:pPr>
        <w:pStyle w:val="Titre2"/>
      </w:pPr>
      <w:r>
        <w:t>Modifications aux propriétés</w:t>
      </w:r>
    </w:p>
    <w:p w14:paraId="3FCE418C" w14:textId="6E98AC78" w:rsidR="00FC5CAE" w:rsidRDefault="00FC5CAE" w:rsidP="00611469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Ajouter une propriété nommée Force </w:t>
      </w:r>
      <w:r w:rsidR="00186605">
        <w:t xml:space="preserve">à la classe Zombie </w:t>
      </w:r>
      <w:r>
        <w:t>qui est un entier</w:t>
      </w:r>
      <w:r w:rsidR="00186605">
        <w:t>.</w:t>
      </w:r>
    </w:p>
    <w:p w14:paraId="19FCF2F0" w14:textId="1DB7AD4A" w:rsidR="007E42D7" w:rsidRDefault="007E42D7" w:rsidP="00611469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Ajustez les éléments </w:t>
      </w:r>
      <w:r w:rsidR="008202F5">
        <w:t>dans la classe</w:t>
      </w:r>
      <w:r>
        <w:t xml:space="preserve"> </w:t>
      </w:r>
      <w:proofErr w:type="spellStart"/>
      <w:r w:rsidR="00E10549" w:rsidRPr="00E10549">
        <w:rPr>
          <w:rFonts w:ascii="Cascadia Mono" w:hAnsi="Cascadia Mono" w:cs="Cascadia Mono"/>
          <w:sz w:val="19"/>
          <w:szCs w:val="19"/>
        </w:rPr>
        <w:t>ModelBuilderDataGenerator</w:t>
      </w:r>
      <w:proofErr w:type="spellEnd"/>
      <w:r w:rsidR="00E10549" w:rsidRPr="00E10549">
        <w:rPr>
          <w:rFonts w:ascii="Cascadia Mono" w:hAnsi="Cascadia Mono" w:cs="Cascadia Mono"/>
          <w:sz w:val="19"/>
          <w:szCs w:val="19"/>
        </w:rPr>
        <w:t xml:space="preserve"> </w:t>
      </w:r>
      <w:r>
        <w:t>pour cette nouvelle propriété</w:t>
      </w:r>
      <w:r w:rsidR="004C33A7">
        <w:t xml:space="preserve"> en remplaçant le contenu de la région Zombie par celui-ci.</w:t>
      </w:r>
    </w:p>
    <w:p w14:paraId="4610F9FA" w14:textId="7777777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4C33A7">
        <w:rPr>
          <w:rFonts w:ascii="Cascadia Mono" w:hAnsi="Cascadia Mono" w:cs="Cascadia Mono"/>
          <w:color w:val="000000"/>
          <w:sz w:val="19"/>
          <w:szCs w:val="19"/>
        </w:rPr>
        <w:t>builder.Entity</w:t>
      </w:r>
      <w:proofErr w:type="spellEnd"/>
      <w:proofErr w:type="gramEnd"/>
      <w:r w:rsidRPr="004C33A7">
        <w:rPr>
          <w:rFonts w:ascii="Cascadia Mono" w:hAnsi="Cascadia Mono" w:cs="Cascadia Mono"/>
          <w:color w:val="000000"/>
          <w:sz w:val="19"/>
          <w:szCs w:val="19"/>
        </w:rPr>
        <w:t>&lt;Zombie&gt;().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HasData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1452BB82" w14:textId="5286A72A" w:rsidR="004C33A7" w:rsidRPr="004C33A7" w:rsidRDefault="00186605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gramStart"/>
      <w:r w:rsidR="004C33A7"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 w:rsidR="004C33A7"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1, Point = 5, Force =20, </w:t>
      </w:r>
      <w:proofErr w:type="spellStart"/>
      <w:r w:rsidR="004C33A7" w:rsidRPr="004C33A7">
        <w:rPr>
          <w:rFonts w:ascii="Cascadia Mono" w:hAnsi="Cascadia Mono" w:cs="Cascadia Mono"/>
          <w:color w:val="000000"/>
          <w:sz w:val="19"/>
          <w:szCs w:val="19"/>
        </w:rPr>
        <w:t>ShortDesc</w:t>
      </w:r>
      <w:proofErr w:type="spellEnd"/>
      <w:r w:rsidR="004C33A7"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4C33A7" w:rsidRPr="004C33A7">
        <w:rPr>
          <w:rFonts w:ascii="Cascadia Mono" w:hAnsi="Cascadia Mono" w:cs="Cascadia Mono"/>
          <w:color w:val="A31515"/>
          <w:sz w:val="19"/>
          <w:szCs w:val="19"/>
        </w:rPr>
        <w:t xml:space="preserve">"Pirate des </w:t>
      </w:r>
      <w:proofErr w:type="spellStart"/>
      <w:r w:rsidR="004C33A7" w:rsidRPr="004C33A7">
        <w:rPr>
          <w:rFonts w:ascii="Cascadia Mono" w:hAnsi="Cascadia Mono" w:cs="Cascadia Mono"/>
          <w:color w:val="A31515"/>
          <w:sz w:val="19"/>
          <w:szCs w:val="19"/>
        </w:rPr>
        <w:t>Caraibes</w:t>
      </w:r>
      <w:proofErr w:type="spellEnd"/>
      <w:r w:rsidR="004C33A7" w:rsidRPr="004C33A7">
        <w:rPr>
          <w:rFonts w:ascii="Cascadia Mono" w:hAnsi="Cascadia Mono" w:cs="Cascadia Mono"/>
          <w:color w:val="A31515"/>
          <w:sz w:val="19"/>
          <w:szCs w:val="19"/>
        </w:rPr>
        <w:t>"</w:t>
      </w:r>
      <w:r w:rsidR="004C33A7"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="004C33A7" w:rsidRPr="004C33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="004C33A7" w:rsidRPr="004C33A7">
        <w:rPr>
          <w:rFonts w:ascii="Cascadia Mono" w:hAnsi="Cascadia Mono" w:cs="Cascadia Mono"/>
          <w:color w:val="A31515"/>
          <w:sz w:val="19"/>
          <w:szCs w:val="19"/>
        </w:rPr>
        <w:t>LeChuck</w:t>
      </w:r>
      <w:proofErr w:type="spellEnd"/>
      <w:r w:rsidR="004C33A7" w:rsidRPr="004C33A7">
        <w:rPr>
          <w:rFonts w:ascii="Cascadia Mono" w:hAnsi="Cascadia Mono" w:cs="Cascadia Mono"/>
          <w:color w:val="A31515"/>
          <w:sz w:val="19"/>
          <w:szCs w:val="19"/>
        </w:rPr>
        <w:t>"</w:t>
      </w:r>
      <w:r w:rsidR="004C33A7" w:rsidRPr="004C33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="004C33A7" w:rsidRPr="004C33A7">
        <w:rPr>
          <w:rFonts w:ascii="Cascadia Mono" w:hAnsi="Cascadia Mono" w:cs="Cascadia Mono"/>
          <w:color w:val="000000"/>
          <w:sz w:val="19"/>
          <w:szCs w:val="19"/>
        </w:rPr>
        <w:t>ZombieTypeId</w:t>
      </w:r>
      <w:proofErr w:type="spellEnd"/>
      <w:r w:rsidR="004C33A7"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1 },</w:t>
      </w:r>
    </w:p>
    <w:p w14:paraId="44F0378D" w14:textId="03732096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46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33A7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 </w:t>
      </w:r>
      <w:proofErr w:type="gramStart"/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>{ Id</w:t>
      </w:r>
      <w:proofErr w:type="gramEnd"/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2, Point = 4, Force = 10,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>ShortDesc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4C33A7">
        <w:rPr>
          <w:rFonts w:ascii="Cascadia Mono" w:hAnsi="Cascadia Mono" w:cs="Cascadia Mono"/>
          <w:color w:val="A31515"/>
          <w:sz w:val="19"/>
          <w:szCs w:val="19"/>
          <w:lang w:val="en-CA"/>
        </w:rPr>
        <w:t>"Cute Little Dead Girl"</w:t>
      </w:r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  <w:lang w:val="en-CA"/>
        </w:rPr>
        <w:t>"Lenore"</w:t>
      </w:r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>ZombieTypeId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2 },</w:t>
      </w:r>
    </w:p>
    <w:p w14:paraId="4E900772" w14:textId="46920D90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446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gramStart"/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3, Point = 8, Force = 12,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ShortDesc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"En costume de soirée, avec un chapeau haut de forme blanc et des lunettes soleil"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"Baron Samedi"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ZombieTypeId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2 },</w:t>
      </w:r>
    </w:p>
    <w:p w14:paraId="067A777C" w14:textId="26DC0CA5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4, Point = 2, Force = 5,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ShortDesc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 xml:space="preserve">"Vivant dans sa tombe </w:t>
      </w:r>
      <w:proofErr w:type="spellStart"/>
      <w:r w:rsidRPr="004C33A7">
        <w:rPr>
          <w:rFonts w:ascii="Cascadia Mono" w:hAnsi="Cascadia Mono" w:cs="Cascadia Mono"/>
          <w:color w:val="A31515"/>
          <w:sz w:val="19"/>
          <w:szCs w:val="19"/>
        </w:rPr>
        <w:t>grandant</w:t>
      </w:r>
      <w:proofErr w:type="spellEnd"/>
      <w:r w:rsidRPr="004C33A7">
        <w:rPr>
          <w:rFonts w:ascii="Cascadia Mono" w:hAnsi="Cascadia Mono" w:cs="Cascadia Mono"/>
          <w:color w:val="A31515"/>
          <w:sz w:val="19"/>
          <w:szCs w:val="19"/>
        </w:rPr>
        <w:t xml:space="preserve"> son trésor"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C33A7">
        <w:rPr>
          <w:rFonts w:ascii="Cascadia Mono" w:hAnsi="Cascadia Mono" w:cs="Cascadia Mono"/>
          <w:color w:val="A31515"/>
          <w:sz w:val="19"/>
          <w:szCs w:val="19"/>
        </w:rPr>
        <w:t>Draugr</w:t>
      </w:r>
      <w:proofErr w:type="spellEnd"/>
      <w:r w:rsidRPr="004C33A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ZombieTypeId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3 },</w:t>
      </w:r>
    </w:p>
    <w:p w14:paraId="23468612" w14:textId="5226DC7B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5, Point = 5, Force = 20,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ShortDesc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"Ancien vampire transformé en poupée de chiffon, ami de Lenore"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"Ragamuffin 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ZombieTypeId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2 },</w:t>
      </w:r>
    </w:p>
    <w:p w14:paraId="639238F4" w14:textId="17D86120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6, Point = 6, Force = 5,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ShortDesc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"Tête de sac avec yeux en boutons, amoureux de Lenore"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 xml:space="preserve">"Mr </w:t>
      </w:r>
      <w:proofErr w:type="spellStart"/>
      <w:r w:rsidRPr="004C33A7">
        <w:rPr>
          <w:rFonts w:ascii="Cascadia Mono" w:hAnsi="Cascadia Mono" w:cs="Cascadia Mono"/>
          <w:color w:val="A31515"/>
          <w:sz w:val="19"/>
          <w:szCs w:val="19"/>
        </w:rPr>
        <w:t>Gosh</w:t>
      </w:r>
      <w:proofErr w:type="spellEnd"/>
      <w:r w:rsidRPr="004C33A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ZombieTypeId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1 },</w:t>
      </w:r>
    </w:p>
    <w:p w14:paraId="7B9FCF5D" w14:textId="42A0D0A3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7, Point = 1, Force = 12,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ShortDesc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"Tête de cerf empaillé, voisin de Lenore"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C33A7">
        <w:rPr>
          <w:rFonts w:ascii="Cascadia Mono" w:hAnsi="Cascadia Mono" w:cs="Cascadia Mono"/>
          <w:color w:val="A31515"/>
          <w:sz w:val="19"/>
          <w:szCs w:val="19"/>
        </w:rPr>
        <w:t>Taxidermy</w:t>
      </w:r>
      <w:proofErr w:type="spellEnd"/>
      <w:r w:rsidRPr="004C33A7">
        <w:rPr>
          <w:rFonts w:ascii="Cascadia Mono" w:hAnsi="Cascadia Mono" w:cs="Cascadia Mono"/>
          <w:color w:val="A31515"/>
          <w:sz w:val="19"/>
          <w:szCs w:val="19"/>
        </w:rPr>
        <w:t> 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ZombieTypeId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3 },</w:t>
      </w:r>
    </w:p>
    <w:p w14:paraId="3CE3241D" w14:textId="4B4C58F5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8, Point = 3, Force = 10,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ShortDesc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"Chat mort de Lenore"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"Kitty"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ZombieTypeId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1 },</w:t>
      </w:r>
    </w:p>
    <w:p w14:paraId="70ED33CA" w14:textId="6C2E915B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9, Point = 2, Force = 20,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ShortDesc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"Voleur très rapide"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"Singe zombie"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ZombieTypeId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3 },</w:t>
      </w:r>
    </w:p>
    <w:p w14:paraId="56E8C29E" w14:textId="65DDDC95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10, Point = 7, Force = 23,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ShortDesc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"chien très rapide, pouvant être enflammé"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"chien de l'enfer"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ZombieTypeId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3 },</w:t>
      </w:r>
    </w:p>
    <w:p w14:paraId="3A7F1984" w14:textId="56255F78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11, Point = 9, Force = 15,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ShortDesc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"Attaque avec des éclairs suite à un orage"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"Avogadro"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ZombieTypeId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3 },</w:t>
      </w:r>
    </w:p>
    <w:p w14:paraId="3902A8EE" w14:textId="3E0B2F85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46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33A7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 </w:t>
      </w:r>
      <w:proofErr w:type="gramStart"/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>{ Id</w:t>
      </w:r>
      <w:proofErr w:type="gramEnd"/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12, Point = 6, Force = 10,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>ShortDesc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4C33A7">
        <w:rPr>
          <w:rFonts w:ascii="Cascadia Mono" w:hAnsi="Cascadia Mono" w:cs="Cascadia Mono"/>
          <w:color w:val="A31515"/>
          <w:sz w:val="19"/>
          <w:szCs w:val="19"/>
          <w:lang w:val="en-CA"/>
        </w:rPr>
        <w:t>""</w:t>
      </w:r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  <w:lang w:val="en-CA"/>
        </w:rPr>
        <w:t>"Lady Rose"</w:t>
      </w:r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>ZombieTypeId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3 },</w:t>
      </w:r>
    </w:p>
    <w:p w14:paraId="36179358" w14:textId="29DAC34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446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gramStart"/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13, Point = 2, Force = 4,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ShortDesc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"Jeune étudiante qui cherche son professeur pour se venger"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C33A7">
        <w:rPr>
          <w:rFonts w:ascii="Cascadia Mono" w:hAnsi="Cascadia Mono" w:cs="Cascadia Mono"/>
          <w:color w:val="A31515"/>
          <w:sz w:val="19"/>
          <w:szCs w:val="19"/>
        </w:rPr>
        <w:t>Matbeth</w:t>
      </w:r>
      <w:proofErr w:type="spellEnd"/>
      <w:r w:rsidRPr="004C33A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ZombieTypeId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2 },</w:t>
      </w:r>
    </w:p>
    <w:p w14:paraId="417C6B7D" w14:textId="059EFBAD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14, Point = 5, Force = 5,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ShortDesc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"Le clown malheureux qui court après les enfants"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"The Clown"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ZombieTypeId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3 },</w:t>
      </w:r>
    </w:p>
    <w:p w14:paraId="5D34700D" w14:textId="14DF81DD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15, Point = 4, Force = 10,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ShortDesc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"Le comptable mécontent qui cherche les failles"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C33A7">
        <w:rPr>
          <w:rFonts w:ascii="Cascadia Mono" w:hAnsi="Cascadia Mono" w:cs="Cascadia Mono"/>
          <w:color w:val="A31515"/>
          <w:sz w:val="19"/>
          <w:szCs w:val="19"/>
        </w:rPr>
        <w:t>Clicker</w:t>
      </w:r>
      <w:proofErr w:type="spellEnd"/>
      <w:r w:rsidRPr="004C33A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ZombieTypeId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2 },</w:t>
      </w:r>
    </w:p>
    <w:p w14:paraId="3FBB942A" w14:textId="4174C608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16, Point = 10, Force = 12,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ShortDesc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"L'étudiant happé par Teams. Trop d'heures de vidéos ont transformé cet étudiant en zombie"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C33A7">
        <w:rPr>
          <w:rFonts w:ascii="Cascadia Mono" w:hAnsi="Cascadia Mono" w:cs="Cascadia Mono"/>
          <w:color w:val="A31515"/>
          <w:sz w:val="19"/>
          <w:szCs w:val="19"/>
        </w:rPr>
        <w:t>TeamsZombie</w:t>
      </w:r>
      <w:proofErr w:type="spellEnd"/>
      <w:r w:rsidRPr="004C33A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ZombieTypeId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4C33A7">
        <w:rPr>
          <w:rFonts w:ascii="Cascadia Mono" w:hAnsi="Cascadia Mono" w:cs="Cascadia Mono"/>
          <w:color w:val="000000"/>
          <w:sz w:val="19"/>
          <w:szCs w:val="19"/>
        </w:rPr>
        <w:t>3 }</w:t>
      </w:r>
      <w:proofErr w:type="gramEnd"/>
      <w:r w:rsidRPr="004C33A7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A2FE940" w14:textId="433D36FF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17, Point = 4, Force = 20,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ShortDesc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"La fêtarde du samedi soir qui cherche les fêtes et les bars en vogue"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"Mathilde"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C33A7">
        <w:rPr>
          <w:rFonts w:ascii="Cascadia Mono" w:hAnsi="Cascadia Mono" w:cs="Cascadia Mono"/>
          <w:color w:val="000000"/>
          <w:sz w:val="19"/>
          <w:szCs w:val="19"/>
        </w:rPr>
        <w:t>ZombieTypeId</w:t>
      </w:r>
      <w:proofErr w:type="spellEnd"/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= 3 }</w:t>
      </w:r>
    </w:p>
    <w:p w14:paraId="359D57D9" w14:textId="43E60E6D" w:rsidR="008202F5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89872A" w14:textId="2691DFDB" w:rsidR="007E42D7" w:rsidRDefault="007E42D7" w:rsidP="00611469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Ajoutez une migration</w:t>
      </w:r>
      <w:r w:rsidR="006E2523">
        <w:t xml:space="preserve"> </w:t>
      </w:r>
      <w:proofErr w:type="spellStart"/>
      <w:r w:rsidR="006E2523">
        <w:rPr>
          <w:b/>
          <w:bCs/>
        </w:rPr>
        <w:t>Ajout</w:t>
      </w:r>
      <w:r w:rsidR="000E2CBB">
        <w:rPr>
          <w:b/>
          <w:bCs/>
        </w:rPr>
        <w:t>ZombieForce_Seed</w:t>
      </w:r>
      <w:proofErr w:type="spellEnd"/>
      <w:r>
        <w:t>, mettez à jour votre base de données</w:t>
      </w:r>
    </w:p>
    <w:p w14:paraId="0E8E15A3" w14:textId="63A48C34" w:rsidR="006E6205" w:rsidRPr="00F523EF" w:rsidRDefault="001D2898" w:rsidP="00611469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Ajustez les vues qui utilisent </w:t>
      </w:r>
      <w:r w:rsidRPr="00186605">
        <w:rPr>
          <w:b/>
          <w:bCs/>
        </w:rPr>
        <w:t>Zombie</w:t>
      </w:r>
      <w:r>
        <w:t xml:space="preserve"> </w:t>
      </w:r>
      <w:r w:rsidR="00186605">
        <w:t xml:space="preserve">ou </w:t>
      </w:r>
      <w:proofErr w:type="spellStart"/>
      <w:r w:rsidR="00186605" w:rsidRPr="00186605">
        <w:rPr>
          <w:b/>
          <w:bCs/>
        </w:rPr>
        <w:t>ZombieVM</w:t>
      </w:r>
      <w:proofErr w:type="spellEnd"/>
      <w:r w:rsidR="00186605">
        <w:t xml:space="preserve"> </w:t>
      </w:r>
      <w:r>
        <w:t>comme modèle</w:t>
      </w:r>
      <w:r w:rsidR="00644673">
        <w:t xml:space="preserve"> pour </w:t>
      </w:r>
      <w:r w:rsidR="00644673" w:rsidRPr="00644673">
        <w:rPr>
          <w:b/>
          <w:bCs/>
        </w:rPr>
        <w:t>afficher la propriété force</w:t>
      </w:r>
    </w:p>
    <w:p w14:paraId="1DC775FE" w14:textId="7A3EA6F7" w:rsidR="00F523EF" w:rsidRPr="00461769" w:rsidRDefault="00F523EF" w:rsidP="00611469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Testez que les vues fonctionnent toujours tel que prévu et affiche</w:t>
      </w:r>
      <w:r w:rsidR="00186605">
        <w:t>nt</w:t>
      </w:r>
      <w:r>
        <w:t xml:space="preserve"> la </w:t>
      </w:r>
      <w:r w:rsidRPr="001737DB">
        <w:rPr>
          <w:b/>
          <w:bCs/>
        </w:rPr>
        <w:t>force</w:t>
      </w:r>
    </w:p>
    <w:p w14:paraId="5603CB10" w14:textId="77777777" w:rsidR="00186605" w:rsidRDefault="00186605">
      <w:pPr>
        <w:rPr>
          <w:caps/>
          <w:spacing w:val="15"/>
        </w:rPr>
      </w:pPr>
      <w:r>
        <w:br w:type="page"/>
      </w:r>
    </w:p>
    <w:p w14:paraId="5B43257A" w14:textId="6510F13E" w:rsidR="00461769" w:rsidRPr="00802A87" w:rsidRDefault="00461769" w:rsidP="00461769">
      <w:pPr>
        <w:pStyle w:val="Titre2"/>
      </w:pPr>
      <w:r w:rsidRPr="00802A87">
        <w:lastRenderedPageBreak/>
        <w:t xml:space="preserve">Commentaires et validation (Commit) des changements dans le code </w:t>
      </w:r>
    </w:p>
    <w:p w14:paraId="3A01963B" w14:textId="77777777" w:rsidR="00461769" w:rsidRPr="00802A87" w:rsidRDefault="00461769" w:rsidP="00611469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>Dans Gitkraken, assurez-vous d'être dans le bon dossier/repo et sur la bonne branche</w:t>
      </w:r>
    </w:p>
    <w:p w14:paraId="69ED3843" w14:textId="77777777" w:rsidR="00461769" w:rsidRPr="00802A87" w:rsidRDefault="00461769" w:rsidP="00611469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View changes</w:t>
      </w:r>
    </w:p>
    <w:p w14:paraId="4C945295" w14:textId="77777777" w:rsidR="00461769" w:rsidRPr="00802A87" w:rsidRDefault="00461769" w:rsidP="00611469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 xml:space="preserve">Validez </w:t>
      </w:r>
      <w:proofErr w:type="gramStart"/>
      <w:r w:rsidRPr="00802A87">
        <w:t>les modification</w:t>
      </w:r>
      <w:proofErr w:type="gramEnd"/>
      <w:r w:rsidRPr="00802A87">
        <w:t xml:space="preserve">: cliquez sur </w:t>
      </w:r>
      <w:r w:rsidRPr="00802A87">
        <w:rPr>
          <w:b/>
          <w:bCs/>
        </w:rPr>
        <w:t>Stage all changes</w:t>
      </w:r>
    </w:p>
    <w:p w14:paraId="7130FBB6" w14:textId="77777777" w:rsidR="00461769" w:rsidRPr="00802A87" w:rsidRDefault="00461769" w:rsidP="00611469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>Commentez en respectant les standards proposés (vous serez noté là-dessus):</w:t>
      </w:r>
    </w:p>
    <w:p w14:paraId="7F35704C" w14:textId="78DABAC5" w:rsidR="00461769" w:rsidRPr="00461769" w:rsidRDefault="00461769" w:rsidP="00611469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461769">
        <w:rPr>
          <w:b/>
          <w:bCs/>
        </w:rPr>
        <w:t>Summary</w:t>
      </w:r>
      <w:r w:rsidRPr="00461769">
        <w:t>: FCT Ajout Zombie Force</w:t>
      </w:r>
      <w:r w:rsidR="004D59E2">
        <w:t xml:space="preserve"> et</w:t>
      </w:r>
      <w:r>
        <w:t xml:space="preserve"> seed</w:t>
      </w:r>
    </w:p>
    <w:p w14:paraId="40220520" w14:textId="300A6DB0" w:rsidR="00461769" w:rsidRPr="00802A87" w:rsidRDefault="00461769" w:rsidP="00611469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802A87">
        <w:rPr>
          <w:b/>
          <w:bCs/>
        </w:rPr>
        <w:t>Description</w:t>
      </w:r>
      <w:r w:rsidRPr="00802A87">
        <w:t xml:space="preserve">: </w:t>
      </w:r>
      <w:r>
        <w:t>Ajout d</w:t>
      </w:r>
      <w:r w:rsidR="00C42EB7">
        <w:t xml:space="preserve">e la propriété Force dans Zombie, </w:t>
      </w:r>
      <w:r w:rsidR="00396859">
        <w:t>modification du Seed</w:t>
      </w:r>
      <w:r w:rsidR="001A25A0">
        <w:t xml:space="preserve"> et des vues Create, Update et Details</w:t>
      </w:r>
      <w:r w:rsidR="00396859">
        <w:t xml:space="preserve"> pour ajouter </w:t>
      </w:r>
      <w:r w:rsidR="004D59E2">
        <w:t>le champ Force</w:t>
      </w:r>
    </w:p>
    <w:p w14:paraId="742B7DA7" w14:textId="77777777" w:rsidR="00461769" w:rsidRPr="00802A87" w:rsidRDefault="00461769" w:rsidP="00611469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Commit</w:t>
      </w:r>
    </w:p>
    <w:p w14:paraId="4B96C0C4" w14:textId="464EFEEC" w:rsidR="00461769" w:rsidRDefault="00461769" w:rsidP="00BF2773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 xml:space="preserve">"Poussez" </w:t>
      </w:r>
      <w:r w:rsidRPr="00413EDA">
        <w:rPr>
          <w:b/>
          <w:bCs/>
        </w:rPr>
        <w:t>Push</w:t>
      </w:r>
      <w:r w:rsidRPr="00802A87">
        <w:t xml:space="preserve"> les modifications sur le repo en ligne </w:t>
      </w:r>
      <w:r w:rsidRPr="00413EDA">
        <w:rPr>
          <w:b/>
          <w:bCs/>
        </w:rPr>
        <w:t>Remote</w:t>
      </w:r>
      <w:r w:rsidRPr="00802A87">
        <w:t xml:space="preserve">: cliquez sur </w:t>
      </w:r>
      <w:r w:rsidRPr="00802A87">
        <w:rPr>
          <w:noProof/>
        </w:rPr>
        <w:drawing>
          <wp:inline distT="0" distB="0" distL="0" distR="0" wp14:anchorId="329B20F6" wp14:editId="044C5723">
            <wp:extent cx="232486" cy="311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5C48" w14:textId="1CD23119" w:rsidR="004C1512" w:rsidRDefault="001D2898" w:rsidP="004C1512">
      <w:pPr>
        <w:pStyle w:val="Titre1"/>
      </w:pPr>
      <w:r>
        <w:t>ZombieCard</w:t>
      </w:r>
    </w:p>
    <w:p w14:paraId="511D4F7B" w14:textId="7CB7428A" w:rsidR="000E3EB2" w:rsidRPr="000E3EB2" w:rsidRDefault="002B2A44" w:rsidP="00A631BC">
      <w:pPr>
        <w:rPr>
          <w:b/>
          <w:bCs/>
        </w:rPr>
      </w:pPr>
      <w:r>
        <w:t xml:space="preserve">Nous voulons créer une vue partielle présentant l’information principale d’un zombie sous forme de </w:t>
      </w:r>
      <w:proofErr w:type="spellStart"/>
      <w:r>
        <w:t>Card</w:t>
      </w:r>
      <w:proofErr w:type="spellEnd"/>
      <w:r>
        <w:t xml:space="preserve"> Bootstrap qui pourra être utilisée dans d’autres vues.</w:t>
      </w:r>
      <w:r w:rsidR="00D8638F">
        <w:t xml:space="preserve"> Cette vue partielle présente une image générique de zombie qui sera, </w:t>
      </w:r>
      <w:proofErr w:type="spellStart"/>
      <w:r w:rsidR="00D8638F">
        <w:t>utltérieurement</w:t>
      </w:r>
      <w:proofErr w:type="spellEnd"/>
      <w:r w:rsidR="00E13C16">
        <w:t xml:space="preserve">, remplacée par l’image spécifique du zombie. </w:t>
      </w:r>
      <w:r w:rsidR="000E3EB2">
        <w:t xml:space="preserve">Cette image se trouve dans </w:t>
      </w:r>
      <w:r w:rsidR="000E3EB2">
        <w:rPr>
          <w:b/>
          <w:bCs/>
        </w:rPr>
        <w:t>Root/images/zombies</w:t>
      </w:r>
    </w:p>
    <w:p w14:paraId="6B0EDD44" w14:textId="200C4403" w:rsidR="004C1512" w:rsidRPr="000C4172" w:rsidRDefault="004C1512" w:rsidP="004C1512">
      <w:pPr>
        <w:pStyle w:val="Titre2"/>
      </w:pPr>
      <w:r>
        <w:t xml:space="preserve">Créer la </w:t>
      </w:r>
      <w:r w:rsidR="004965C1">
        <w:t>vue partielle</w:t>
      </w:r>
      <w:r>
        <w:t xml:space="preserve"> ZombieCard</w:t>
      </w:r>
    </w:p>
    <w:p w14:paraId="344B72DD" w14:textId="5F968331" w:rsidR="004C1512" w:rsidRDefault="004C1512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Créez une nouvelle</w:t>
      </w:r>
      <w:r w:rsidR="004965C1">
        <w:t xml:space="preserve"> vue partielle</w:t>
      </w:r>
      <w:r>
        <w:t xml:space="preserve"> appelée </w:t>
      </w:r>
      <w:r w:rsidRPr="00D451C6">
        <w:rPr>
          <w:b/>
          <w:bCs/>
        </w:rPr>
        <w:t>_</w:t>
      </w:r>
      <w:proofErr w:type="spellStart"/>
      <w:r w:rsidRPr="00D451C6">
        <w:rPr>
          <w:b/>
          <w:bCs/>
        </w:rPr>
        <w:t>ZombieCard</w:t>
      </w:r>
      <w:proofErr w:type="spellEnd"/>
      <w:r w:rsidRPr="00D451C6">
        <w:rPr>
          <w:b/>
          <w:bCs/>
        </w:rPr>
        <w:t xml:space="preserve"> </w:t>
      </w:r>
      <w:r>
        <w:t>à partir d</w:t>
      </w:r>
      <w:r w:rsidR="004965C1">
        <w:t>u code en annexe</w:t>
      </w:r>
      <w:r w:rsidR="006E6205">
        <w:t xml:space="preserve">. </w:t>
      </w:r>
      <w:r w:rsidR="006E6205" w:rsidRPr="006E6205">
        <w:t xml:space="preserve">Les vues partielles vont habituellement </w:t>
      </w:r>
      <w:r w:rsidR="00F83776">
        <w:t>sous le dossier</w:t>
      </w:r>
      <w:r w:rsidR="006E6205" w:rsidRPr="006E6205">
        <w:t xml:space="preserve"> </w:t>
      </w:r>
      <w:r w:rsidR="006E6205" w:rsidRPr="00D451C6">
        <w:rPr>
          <w:b/>
          <w:bCs/>
        </w:rPr>
        <w:t>/</w:t>
      </w:r>
      <w:proofErr w:type="spellStart"/>
      <w:r w:rsidR="006E6205" w:rsidRPr="00D451C6">
        <w:rPr>
          <w:b/>
          <w:bCs/>
        </w:rPr>
        <w:t>Shared</w:t>
      </w:r>
      <w:proofErr w:type="spellEnd"/>
      <w:r w:rsidR="006E6205" w:rsidRPr="00D451C6">
        <w:rPr>
          <w:b/>
          <w:bCs/>
        </w:rPr>
        <w:t>/</w:t>
      </w:r>
      <w:r w:rsidR="00D451C6">
        <w:rPr>
          <w:b/>
          <w:bCs/>
        </w:rPr>
        <w:t xml:space="preserve"> </w:t>
      </w:r>
      <w:r w:rsidR="00D451C6">
        <w:t>et commencent par un caractère _</w:t>
      </w:r>
    </w:p>
    <w:p w14:paraId="61FAB71F" w14:textId="4616526E" w:rsidR="0040228A" w:rsidRDefault="0040228A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Remplacez le contenu par </w:t>
      </w:r>
      <w:r w:rsidR="00B75529">
        <w:t>le code ci-dessous</w:t>
      </w:r>
    </w:p>
    <w:p w14:paraId="3B383831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&lt;div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"col-lg-4 col-md-6 pb-4"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</w:p>
    <w:p w14:paraId="76D0824B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&lt;div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"card border-primary rounded shadow-</w:t>
      </w:r>
      <w:proofErr w:type="spellStart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sm</w:t>
      </w:r>
      <w:proofErr w:type="spellEnd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style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 xml:space="preserve">"background: </w:t>
      </w:r>
      <w:proofErr w:type="spellStart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url</w:t>
      </w:r>
      <w:proofErr w:type="spellEnd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('/images/</w:t>
      </w:r>
      <w:proofErr w:type="spellStart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imagesLayout</w:t>
      </w:r>
      <w:proofErr w:type="spellEnd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/fond.png');"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</w:p>
    <w:p w14:paraId="382376ED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&lt;div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"card-body px-3 pt-3 pb-1 row"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</w:p>
    <w:p w14:paraId="4396295B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&lt;p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"card-title text-center text-warning h5"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&gt;&lt;b&gt;</w:t>
      </w:r>
      <w:r w:rsidRPr="00940A48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CA"/>
        </w:rPr>
        <w:t>NAME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&lt;/b&gt;&lt;/p&gt;</w:t>
      </w:r>
    </w:p>
    <w:p w14:paraId="72BD57EE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&lt;/div&gt;</w:t>
      </w:r>
    </w:p>
    <w:p w14:paraId="64E3376D" w14:textId="5E8B29B2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</w:t>
      </w:r>
      <w:proofErr w:type="spellStart"/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img</w:t>
      </w:r>
      <w:proofErr w:type="spellEnd"/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"card-</w:t>
      </w:r>
      <w:proofErr w:type="spellStart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img</w:t>
      </w:r>
      <w:proofErr w:type="spellEnd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 xml:space="preserve">-top </w:t>
      </w:r>
      <w:proofErr w:type="spellStart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img</w:t>
      </w:r>
      <w:proofErr w:type="spellEnd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-fluid d-block mx-auto mb-3"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proofErr w:type="spellStart"/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src</w:t>
      </w:r>
      <w:proofErr w:type="spellEnd"/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</w:t>
      </w:r>
      <w:r w:rsidR="00E9269D" w:rsidRPr="005E17BA">
        <w:rPr>
          <w:rFonts w:ascii="Cascadia Mono" w:hAnsi="Cascadia Mono" w:cs="Cascadia Mono"/>
          <w:color w:val="0000FF"/>
          <w:sz w:val="19"/>
          <w:szCs w:val="19"/>
          <w:lang w:val="en-CA"/>
        </w:rPr>
        <w:t>~/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images/</w:t>
      </w:r>
      <w:r w:rsidR="001545F0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z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ombies/GenericZombie.png"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alt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"Zombie photo</w:t>
      </w:r>
      <w:proofErr w:type="gramStart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 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style</w:t>
      </w:r>
      <w:proofErr w:type="gramEnd"/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"width:85%"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</w:p>
    <w:p w14:paraId="7BD23513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&lt;div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"card-body p-1 px-3 row"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</w:p>
    <w:p w14:paraId="4A4B09FF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&lt;div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"col-6"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style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"padding-left:25px;"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</w:p>
    <w:p w14:paraId="3BCB4B49" w14:textId="43F464FF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&lt;span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 xml:space="preserve">"badge p-2 border w-100 </w:t>
      </w:r>
      <w:proofErr w:type="spellStart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btn</w:t>
      </w:r>
      <w:proofErr w:type="spellEnd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-dark"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  <w:r w:rsidRPr="00940A48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CA"/>
        </w:rPr>
        <w:t>ZOMBIE_TYPE</w:t>
      </w:r>
      <w:r w:rsidR="00940A48" w:rsidRPr="00940A48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CA"/>
        </w:rPr>
        <w:t xml:space="preserve"> NAM</w:t>
      </w:r>
      <w:r w:rsidR="00940A4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E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&lt;/span&gt;</w:t>
      </w:r>
    </w:p>
    <w:p w14:paraId="01140C96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&lt;/div&gt;</w:t>
      </w:r>
    </w:p>
    <w:p w14:paraId="79337A88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&lt;div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"col-6"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style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"padding-left:3</w:t>
      </w:r>
      <w:proofErr w:type="gramStart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px;padding</w:t>
      </w:r>
      <w:proofErr w:type="gramEnd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-right:25px;"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</w:p>
    <w:p w14:paraId="46F09B68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&lt;span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 xml:space="preserve">"badge p-2 border w-100 </w:t>
      </w:r>
      <w:proofErr w:type="spellStart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btn</w:t>
      </w:r>
      <w:proofErr w:type="spellEnd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-primary"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  <w:r w:rsidRPr="00940A48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CA"/>
        </w:rPr>
        <w:t>FORCE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&lt;/span&gt;</w:t>
      </w:r>
    </w:p>
    <w:p w14:paraId="1786CEA8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&lt;/div&gt;</w:t>
      </w:r>
    </w:p>
    <w:p w14:paraId="29B2CFC2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&lt;div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style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"padding-left:25px;"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</w:p>
    <w:p w14:paraId="4BD91F51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&lt;p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"text-white"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Points: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&lt;span&gt;&lt;b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  <w:r w:rsidRPr="00940A48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CA"/>
        </w:rPr>
        <w:t>POINT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&lt;/b&gt;&lt;/span&gt;&lt;/p&gt;</w:t>
      </w:r>
    </w:p>
    <w:p w14:paraId="63933819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&lt;/div&gt;</w:t>
      </w:r>
    </w:p>
    <w:p w14:paraId="21DBF079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&lt;/div&gt;</w:t>
      </w:r>
    </w:p>
    <w:p w14:paraId="0DA52030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&lt;a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 xml:space="preserve">"p-2 border w-100 </w:t>
      </w:r>
      <w:proofErr w:type="spellStart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btn</w:t>
      </w:r>
      <w:proofErr w:type="spellEnd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 xml:space="preserve"> </w:t>
      </w:r>
      <w:proofErr w:type="spellStart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btn</w:t>
      </w:r>
      <w:proofErr w:type="spellEnd"/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-warning px-3"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</w:p>
    <w:p w14:paraId="12D076D4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  </w:t>
      </w:r>
      <w:r w:rsidRPr="002A6064">
        <w:rPr>
          <w:rStyle w:val="CodeCar"/>
          <w:rFonts w:eastAsiaTheme="minorEastAsia"/>
        </w:rPr>
        <w:t>Sho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w Detail Card</w:t>
      </w:r>
    </w:p>
    <w:p w14:paraId="626B6EFE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&lt;/a&gt;</w:t>
      </w:r>
    </w:p>
    <w:p w14:paraId="4E8DE728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&lt;hr/&gt;</w:t>
      </w:r>
    </w:p>
    <w:p w14:paraId="34E9BE0D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62CCE5F" w14:textId="77777777" w:rsidR="00B75529" w:rsidRPr="00B75529" w:rsidRDefault="00B75529" w:rsidP="00413ED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5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1509854" w14:textId="77777777" w:rsidR="00B75529" w:rsidRDefault="00B75529" w:rsidP="00B75529">
      <w:pPr>
        <w:spacing w:before="0" w:after="160" w:line="259" w:lineRule="auto"/>
      </w:pPr>
    </w:p>
    <w:p w14:paraId="3B80CCEB" w14:textId="50182FE2" w:rsidR="009260B9" w:rsidRDefault="00E865E6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Ajoutez le modèle </w:t>
      </w:r>
      <w:r w:rsidRPr="00BA6E76">
        <w:rPr>
          <w:b/>
          <w:bCs/>
        </w:rPr>
        <w:t>Zombie</w:t>
      </w:r>
      <w:r>
        <w:t xml:space="preserve"> </w:t>
      </w:r>
      <w:r w:rsidR="00BA6E76">
        <w:t>à la vue</w:t>
      </w:r>
      <w:r w:rsidR="009260B9">
        <w:t xml:space="preserve"> (assurez-vous qu’il est bien au début de la vue)</w:t>
      </w:r>
    </w:p>
    <w:p w14:paraId="4D82572F" w14:textId="6E43D64A" w:rsidR="004C1512" w:rsidRDefault="006E6205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Modifiez le texte en majuscule pour qu’il utilise les informations du modèle. </w:t>
      </w:r>
    </w:p>
    <w:p w14:paraId="742F5969" w14:textId="77777777" w:rsidR="004C102F" w:rsidRDefault="004C102F" w:rsidP="004C102F">
      <w:pPr>
        <w:spacing w:before="0" w:after="160" w:line="259" w:lineRule="auto"/>
      </w:pPr>
    </w:p>
    <w:p w14:paraId="4B22B5C9" w14:textId="1720C912" w:rsidR="004C102F" w:rsidRPr="000C4172" w:rsidRDefault="004C102F" w:rsidP="004C102F">
      <w:pPr>
        <w:pStyle w:val="Titre2"/>
      </w:pPr>
      <w:r>
        <w:t>Utiliser la vue ZombieCard</w:t>
      </w:r>
    </w:p>
    <w:p w14:paraId="68C8150F" w14:textId="184F395D" w:rsidR="00F662CC" w:rsidRDefault="00F95CF3" w:rsidP="00F95CF3">
      <w:pPr>
        <w:spacing w:before="0" w:after="160" w:line="259" w:lineRule="auto"/>
        <w:ind w:left="360"/>
      </w:pPr>
      <w:r>
        <w:t>Nous allons utiliser</w:t>
      </w:r>
      <w:r w:rsidR="004965C1">
        <w:t xml:space="preserve"> la vue où il y a l’affichage des informations sur les zombies</w:t>
      </w:r>
      <w:r w:rsidR="00F662CC">
        <w:t> :</w:t>
      </w:r>
    </w:p>
    <w:p w14:paraId="04DE8976" w14:textId="0FF8D51C" w:rsidR="00F662CC" w:rsidRDefault="007E42D7" w:rsidP="00611469">
      <w:pPr>
        <w:pStyle w:val="Paragraphedeliste"/>
        <w:numPr>
          <w:ilvl w:val="1"/>
          <w:numId w:val="5"/>
        </w:numPr>
        <w:spacing w:before="0" w:after="160" w:line="259" w:lineRule="auto"/>
      </w:pPr>
      <w:proofErr w:type="gramStart"/>
      <w:r>
        <w:t>dans</w:t>
      </w:r>
      <w:proofErr w:type="gramEnd"/>
      <w:r>
        <w:t xml:space="preserve"> Zombie/Index </w:t>
      </w:r>
      <w:r w:rsidR="00D33F90">
        <w:t xml:space="preserve">(Note : Vous allez perdre les boutons Edit et </w:t>
      </w:r>
      <w:proofErr w:type="spellStart"/>
      <w:r w:rsidR="00D33F90">
        <w:t>Delete</w:t>
      </w:r>
      <w:proofErr w:type="spellEnd"/>
      <w:r w:rsidR="00D33F90">
        <w:t>, mais ne vous inquiétez pas pour ça, on va avoir une solution dans un autre laboratoire)</w:t>
      </w:r>
    </w:p>
    <w:p w14:paraId="5817106B" w14:textId="684C343A" w:rsidR="004965C1" w:rsidRDefault="007E42D7" w:rsidP="00611469">
      <w:pPr>
        <w:pStyle w:val="Paragraphedeliste"/>
        <w:numPr>
          <w:ilvl w:val="1"/>
          <w:numId w:val="5"/>
        </w:numPr>
        <w:spacing w:before="0" w:after="160" w:line="259" w:lineRule="auto"/>
      </w:pPr>
      <w:proofErr w:type="gramStart"/>
      <w:r>
        <w:t>sous</w:t>
      </w:r>
      <w:proofErr w:type="gramEnd"/>
      <w:r>
        <w:t xml:space="preserve"> ZombieType/Details</w:t>
      </w:r>
    </w:p>
    <w:p w14:paraId="469FDFCC" w14:textId="1DB71D97" w:rsidR="00BA6E76" w:rsidRDefault="00BA6E76" w:rsidP="002A6064">
      <w:pPr>
        <w:pStyle w:val="Code"/>
      </w:pPr>
      <w:r>
        <w:t>&lt;</w:t>
      </w:r>
      <w:r>
        <w:rPr>
          <w:color w:val="800000"/>
        </w:rPr>
        <w:t>div</w:t>
      </w:r>
      <w:r>
        <w:t xml:space="preserve"> </w:t>
      </w:r>
      <w:r>
        <w:rPr>
          <w:color w:val="FF0000"/>
        </w:rPr>
        <w:t>class</w:t>
      </w:r>
      <w:r>
        <w:t>="row"&gt;</w:t>
      </w:r>
    </w:p>
    <w:p w14:paraId="7E5972C4" w14:textId="77777777" w:rsidR="00BA6E76" w:rsidRDefault="00BA6E76" w:rsidP="002A6064">
      <w:pPr>
        <w:pStyle w:val="Code"/>
      </w:pPr>
      <w:r>
        <w:t xml:space="preserve">    @</w:t>
      </w:r>
      <w:proofErr w:type="gramStart"/>
      <w:r>
        <w:t>*</w:t>
      </w:r>
      <w:r>
        <w:rPr>
          <w:color w:val="006400"/>
        </w:rPr>
        <w:t xml:space="preserve">  POUR</w:t>
      </w:r>
      <w:proofErr w:type="gramEnd"/>
      <w:r>
        <w:rPr>
          <w:color w:val="006400"/>
        </w:rPr>
        <w:t xml:space="preserve"> CHAQUE ZOMBIE:</w:t>
      </w:r>
      <w:r>
        <w:t>*@</w:t>
      </w:r>
    </w:p>
    <w:p w14:paraId="4894CB5A" w14:textId="77777777" w:rsidR="00BA6E76" w:rsidRPr="00BA6E76" w:rsidRDefault="00BA6E76" w:rsidP="002A6064">
      <w:pPr>
        <w:pStyle w:val="Code"/>
        <w:rPr>
          <w:lang w:val="en-US"/>
        </w:rPr>
      </w:pPr>
      <w:r>
        <w:t xml:space="preserve">    </w:t>
      </w:r>
      <w:r w:rsidRPr="00BA6E76">
        <w:rPr>
          <w:lang w:val="en-US"/>
        </w:rPr>
        <w:t xml:space="preserve">@foreach (var item in </w:t>
      </w:r>
      <w:proofErr w:type="spellStart"/>
      <w:r w:rsidRPr="00BA6E76">
        <w:rPr>
          <w:lang w:val="en-US"/>
        </w:rPr>
        <w:t>Model.ZombiesList</w:t>
      </w:r>
      <w:proofErr w:type="spellEnd"/>
      <w:r w:rsidRPr="00BA6E76">
        <w:rPr>
          <w:lang w:val="en-US"/>
        </w:rPr>
        <w:t>)</w:t>
      </w:r>
    </w:p>
    <w:p w14:paraId="0F4A292B" w14:textId="77777777" w:rsidR="00BA6E76" w:rsidRPr="00BA6E76" w:rsidRDefault="00BA6E76" w:rsidP="002A6064">
      <w:pPr>
        <w:pStyle w:val="Code"/>
        <w:rPr>
          <w:lang w:val="en-US"/>
        </w:rPr>
      </w:pPr>
      <w:r w:rsidRPr="00BA6E76">
        <w:rPr>
          <w:lang w:val="en-US"/>
        </w:rPr>
        <w:t xml:space="preserve">    {</w:t>
      </w:r>
    </w:p>
    <w:p w14:paraId="2B1A188F" w14:textId="77777777" w:rsidR="00BA6E76" w:rsidRPr="00BA6E76" w:rsidRDefault="00BA6E76" w:rsidP="002A6064">
      <w:pPr>
        <w:pStyle w:val="Code"/>
        <w:rPr>
          <w:lang w:val="en-US"/>
        </w:rPr>
      </w:pPr>
      <w:r w:rsidRPr="00BA6E76">
        <w:rPr>
          <w:lang w:val="en-US"/>
        </w:rPr>
        <w:t xml:space="preserve">        &lt;</w:t>
      </w:r>
      <w:r w:rsidRPr="00BA6E76">
        <w:rPr>
          <w:b/>
          <w:bCs/>
          <w:color w:val="800080"/>
          <w:lang w:val="en-US"/>
        </w:rPr>
        <w:t>partial</w:t>
      </w:r>
      <w:r w:rsidRPr="00BA6E76">
        <w:rPr>
          <w:lang w:val="en-US"/>
        </w:rPr>
        <w:t xml:space="preserve"> </w:t>
      </w:r>
      <w:r w:rsidRPr="00BA6E76">
        <w:rPr>
          <w:b/>
          <w:bCs/>
          <w:color w:val="800080"/>
          <w:lang w:val="en-US"/>
        </w:rPr>
        <w:t>name</w:t>
      </w:r>
      <w:r w:rsidRPr="00BA6E76">
        <w:rPr>
          <w:lang w:val="en-US"/>
        </w:rPr>
        <w:t>="_</w:t>
      </w:r>
      <w:proofErr w:type="spellStart"/>
      <w:r w:rsidRPr="00BA6E76">
        <w:rPr>
          <w:lang w:val="en-US"/>
        </w:rPr>
        <w:t>ZombieCard</w:t>
      </w:r>
      <w:proofErr w:type="spellEnd"/>
      <w:r w:rsidRPr="00BA6E76">
        <w:rPr>
          <w:lang w:val="en-US"/>
        </w:rPr>
        <w:t xml:space="preserve">" </w:t>
      </w:r>
      <w:r w:rsidRPr="00BA6E76">
        <w:rPr>
          <w:b/>
          <w:bCs/>
          <w:color w:val="800080"/>
          <w:lang w:val="en-US"/>
        </w:rPr>
        <w:t>model</w:t>
      </w:r>
      <w:r w:rsidRPr="00BA6E76">
        <w:rPr>
          <w:lang w:val="en-US"/>
        </w:rPr>
        <w:t>="item" /&gt;</w:t>
      </w:r>
    </w:p>
    <w:p w14:paraId="232CF9CC" w14:textId="77777777" w:rsidR="00BA6E76" w:rsidRPr="00644673" w:rsidRDefault="00BA6E76" w:rsidP="002A6064">
      <w:pPr>
        <w:pStyle w:val="Code"/>
        <w:rPr>
          <w:lang w:val="fr-CA"/>
        </w:rPr>
      </w:pPr>
      <w:r w:rsidRPr="00BA6E76">
        <w:rPr>
          <w:lang w:val="en-US"/>
        </w:rPr>
        <w:t xml:space="preserve">    </w:t>
      </w:r>
      <w:r w:rsidRPr="00644673">
        <w:rPr>
          <w:lang w:val="fr-CA"/>
        </w:rPr>
        <w:t>}</w:t>
      </w:r>
    </w:p>
    <w:p w14:paraId="3C0B6E4E" w14:textId="0F77C467" w:rsidR="00BA6E76" w:rsidRPr="00644673" w:rsidRDefault="00BA6E76" w:rsidP="002A6064">
      <w:pPr>
        <w:pStyle w:val="Code"/>
        <w:rPr>
          <w:lang w:val="fr-CA"/>
        </w:rPr>
      </w:pPr>
      <w:r w:rsidRPr="00644673">
        <w:rPr>
          <w:lang w:val="fr-CA"/>
        </w:rPr>
        <w:t>&lt;/</w:t>
      </w:r>
      <w:r w:rsidRPr="00644673">
        <w:rPr>
          <w:color w:val="800000"/>
          <w:lang w:val="fr-CA"/>
        </w:rPr>
        <w:t>div</w:t>
      </w:r>
      <w:r w:rsidRPr="00644673">
        <w:rPr>
          <w:lang w:val="fr-CA"/>
        </w:rPr>
        <w:t>&gt;</w:t>
      </w:r>
    </w:p>
    <w:p w14:paraId="0244832D" w14:textId="0B0AD93E" w:rsidR="00395B5E" w:rsidRDefault="00395B5E" w:rsidP="00395B5E">
      <w:pPr>
        <w:spacing w:before="0" w:after="160" w:line="259" w:lineRule="auto"/>
      </w:pPr>
    </w:p>
    <w:p w14:paraId="0DC3E06E" w14:textId="730EE060" w:rsidR="0033515C" w:rsidRDefault="0033515C" w:rsidP="0033515C">
      <w:pPr>
        <w:pStyle w:val="Titre3"/>
      </w:pPr>
      <w:r>
        <w:t>Zombie/Index</w:t>
      </w:r>
    </w:p>
    <w:p w14:paraId="1E8FD668" w14:textId="0F5A98F4" w:rsidR="00E1741E" w:rsidRDefault="00E1741E" w:rsidP="00E1741E">
      <w:pPr>
        <w:spacing w:before="0" w:after="160" w:line="259" w:lineRule="auto"/>
        <w:ind w:left="360"/>
      </w:pPr>
      <w:r>
        <w:t xml:space="preserve">La vue Zombie/Index utilise </w:t>
      </w:r>
      <w:r w:rsidR="00991297" w:rsidRPr="00991297">
        <w:rPr>
          <w:rFonts w:ascii="Cascadia Mono" w:hAnsi="Cascadia Mono" w:cs="Cascadia Mono"/>
          <w:sz w:val="19"/>
          <w:szCs w:val="19"/>
        </w:rPr>
        <w:t>I</w:t>
      </w:r>
      <w:r w:rsidR="00991297">
        <w:rPr>
          <w:rFonts w:ascii="Cascadia Mono" w:hAnsi="Cascadia Mono" w:cs="Cascadia Mono"/>
          <w:sz w:val="19"/>
          <w:szCs w:val="19"/>
        </w:rPr>
        <w:t>E</w:t>
      </w:r>
      <w:r w:rsidR="00991297" w:rsidRPr="00991297">
        <w:rPr>
          <w:rFonts w:ascii="Cascadia Mono" w:hAnsi="Cascadia Mono" w:cs="Cascadia Mono"/>
          <w:sz w:val="19"/>
          <w:szCs w:val="19"/>
        </w:rPr>
        <w:t xml:space="preserve">numerable </w:t>
      </w:r>
      <w:r w:rsidRPr="008E4CA6">
        <w:rPr>
          <w:b/>
          <w:bCs/>
        </w:rPr>
        <w:t>Zombie</w:t>
      </w:r>
      <w:r>
        <w:t>,</w:t>
      </w:r>
    </w:p>
    <w:p w14:paraId="057F2086" w14:textId="40D6DB0F" w:rsidR="00A26C36" w:rsidRPr="00A26C36" w:rsidRDefault="00A26C36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Ouvrez la vue </w:t>
      </w:r>
      <w:r>
        <w:rPr>
          <w:b/>
          <w:bCs/>
        </w:rPr>
        <w:t>Zombie/Index</w:t>
      </w:r>
    </w:p>
    <w:p w14:paraId="18DF0540" w14:textId="0C5619C2" w:rsidR="00A26C36" w:rsidRDefault="00A26C36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Remplacez le code </w:t>
      </w:r>
      <w:r w:rsidR="00660404">
        <w:t>dans la boucle par la vue partielle</w:t>
      </w:r>
    </w:p>
    <w:p w14:paraId="16C6D07E" w14:textId="50434CC0" w:rsidR="00660404" w:rsidRDefault="00660404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Testez la vue </w:t>
      </w:r>
      <w:r>
        <w:rPr>
          <w:b/>
          <w:bCs/>
        </w:rPr>
        <w:t>Zombie/Index</w:t>
      </w:r>
    </w:p>
    <w:p w14:paraId="395B2183" w14:textId="77777777" w:rsidR="006E6205" w:rsidRDefault="006E6205" w:rsidP="005D3E5A">
      <w:pPr>
        <w:spacing w:before="0" w:after="160" w:line="259" w:lineRule="auto"/>
      </w:pPr>
    </w:p>
    <w:p w14:paraId="4C4F31E8" w14:textId="39AB7D6A" w:rsidR="001C368C" w:rsidRPr="000C4172" w:rsidRDefault="00FB735E" w:rsidP="00FB735E">
      <w:pPr>
        <w:pStyle w:val="Titre3"/>
      </w:pPr>
      <w:r>
        <w:t>ZombieType/Details</w:t>
      </w:r>
    </w:p>
    <w:p w14:paraId="6D423D3C" w14:textId="4F3CFCE3" w:rsidR="006E6205" w:rsidRDefault="008E4CA6" w:rsidP="001C2715">
      <w:pPr>
        <w:spacing w:before="0" w:after="160" w:line="259" w:lineRule="auto"/>
        <w:ind w:left="360"/>
      </w:pPr>
      <w:r>
        <w:t>La vue ZombieType/Details</w:t>
      </w:r>
      <w:r w:rsidR="006E6205">
        <w:t xml:space="preserve"> utilise </w:t>
      </w:r>
      <w:proofErr w:type="spellStart"/>
      <w:r w:rsidR="00F12F94" w:rsidRPr="008E4CA6">
        <w:rPr>
          <w:b/>
          <w:bCs/>
        </w:rPr>
        <w:t>ZombieTypeVM</w:t>
      </w:r>
      <w:proofErr w:type="spellEnd"/>
      <w:r w:rsidR="00F12F94">
        <w:t>,</w:t>
      </w:r>
    </w:p>
    <w:p w14:paraId="58408671" w14:textId="67557C78" w:rsidR="00611469" w:rsidRPr="00A26C36" w:rsidRDefault="00611469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Ouvrez la vue </w:t>
      </w:r>
      <w:r>
        <w:rPr>
          <w:b/>
          <w:bCs/>
        </w:rPr>
        <w:t>ZombieType/Details</w:t>
      </w:r>
    </w:p>
    <w:p w14:paraId="3E72783D" w14:textId="77777777" w:rsidR="00611469" w:rsidRDefault="00611469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Remplacez le code dans la boucle par la vue partielle</w:t>
      </w:r>
    </w:p>
    <w:p w14:paraId="487B982C" w14:textId="34FA4752" w:rsidR="00611469" w:rsidRDefault="00611469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Testez la vue </w:t>
      </w:r>
      <w:r>
        <w:rPr>
          <w:b/>
          <w:bCs/>
        </w:rPr>
        <w:t>ZombieType/Details</w:t>
      </w:r>
    </w:p>
    <w:p w14:paraId="3DC7DC00" w14:textId="77777777" w:rsidR="00073BF4" w:rsidRDefault="00073BF4" w:rsidP="00073BF4">
      <w:pPr>
        <w:spacing w:before="0" w:after="160" w:line="259" w:lineRule="auto"/>
        <w:ind w:left="360"/>
      </w:pPr>
    </w:p>
    <w:p w14:paraId="374FB80E" w14:textId="77777777" w:rsidR="00073BF4" w:rsidRDefault="00073BF4" w:rsidP="00073BF4">
      <w:pPr>
        <w:spacing w:before="0" w:after="160" w:line="259" w:lineRule="auto"/>
        <w:ind w:left="360"/>
      </w:pPr>
      <w:r>
        <w:t>Pourquoi est-ce pertinent d’avoir des vues partielles?</w:t>
      </w:r>
    </w:p>
    <w:p w14:paraId="4DFF0C6D" w14:textId="77777777" w:rsidR="00F12F94" w:rsidRDefault="00F12F94" w:rsidP="005D3E5A">
      <w:pPr>
        <w:spacing w:before="0" w:after="160" w:line="259" w:lineRule="auto"/>
      </w:pPr>
    </w:p>
    <w:p w14:paraId="3523D391" w14:textId="74C23CEB" w:rsidR="00CB3C93" w:rsidRPr="00802A87" w:rsidRDefault="00CB3C93" w:rsidP="00CB3C93">
      <w:pPr>
        <w:pStyle w:val="Titre2"/>
      </w:pPr>
      <w:r w:rsidRPr="00802A87">
        <w:t xml:space="preserve">Commentaires et validation (Commit) des changements dans le code </w:t>
      </w:r>
    </w:p>
    <w:p w14:paraId="3A78299C" w14:textId="77777777" w:rsidR="00CB3C93" w:rsidRPr="00802A87" w:rsidRDefault="00CB3C93" w:rsidP="00CB3C93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802A87">
        <w:t>Dans Gitkraken, assurez-vous d'être dans le bon dossier/repo et sur la bonne branche</w:t>
      </w:r>
    </w:p>
    <w:p w14:paraId="2EE10789" w14:textId="77777777" w:rsidR="00CB3C93" w:rsidRPr="00802A87" w:rsidRDefault="00CB3C93" w:rsidP="00CB3C93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View changes</w:t>
      </w:r>
    </w:p>
    <w:p w14:paraId="09EADFA6" w14:textId="77777777" w:rsidR="00CB3C93" w:rsidRPr="00802A87" w:rsidRDefault="00CB3C93" w:rsidP="00CB3C93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802A87">
        <w:t xml:space="preserve">Validez </w:t>
      </w:r>
      <w:proofErr w:type="gramStart"/>
      <w:r w:rsidRPr="00802A87">
        <w:t>les modification</w:t>
      </w:r>
      <w:proofErr w:type="gramEnd"/>
      <w:r w:rsidRPr="00802A87">
        <w:t xml:space="preserve">: cliquez sur </w:t>
      </w:r>
      <w:r w:rsidRPr="00802A87">
        <w:rPr>
          <w:b/>
          <w:bCs/>
        </w:rPr>
        <w:t>Stage all changes</w:t>
      </w:r>
    </w:p>
    <w:p w14:paraId="1292A4B8" w14:textId="77777777" w:rsidR="00CB3C93" w:rsidRPr="00802A87" w:rsidRDefault="00CB3C93" w:rsidP="00CB3C93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802A87">
        <w:t>Commentez en respectant les standards proposés (vous serez noté là-dessus):</w:t>
      </w:r>
    </w:p>
    <w:p w14:paraId="1EC5F047" w14:textId="2C33D860" w:rsidR="00CB3C93" w:rsidRPr="00CB3C93" w:rsidRDefault="00CB3C93" w:rsidP="00CB3C93">
      <w:pPr>
        <w:pStyle w:val="Paragraphedeliste"/>
        <w:numPr>
          <w:ilvl w:val="1"/>
          <w:numId w:val="12"/>
        </w:numPr>
        <w:spacing w:before="0" w:after="160" w:line="259" w:lineRule="auto"/>
      </w:pPr>
      <w:r w:rsidRPr="00CB3C93">
        <w:rPr>
          <w:b/>
          <w:bCs/>
        </w:rPr>
        <w:t>Summary</w:t>
      </w:r>
      <w:r w:rsidRPr="00CB3C93">
        <w:t>: REFACTOR Ajout vue par</w:t>
      </w:r>
      <w:r>
        <w:t>tielle _</w:t>
      </w:r>
      <w:proofErr w:type="spellStart"/>
      <w:r>
        <w:t>ZombieCard</w:t>
      </w:r>
      <w:proofErr w:type="spellEnd"/>
    </w:p>
    <w:p w14:paraId="2A9F8792" w14:textId="5C00B217" w:rsidR="00CB3C93" w:rsidRPr="00802A87" w:rsidRDefault="00CB3C93" w:rsidP="00CB3C93">
      <w:pPr>
        <w:pStyle w:val="Paragraphedeliste"/>
        <w:numPr>
          <w:ilvl w:val="1"/>
          <w:numId w:val="12"/>
        </w:numPr>
        <w:spacing w:before="0" w:after="160" w:line="259" w:lineRule="auto"/>
      </w:pPr>
      <w:r w:rsidRPr="00802A87">
        <w:rPr>
          <w:b/>
          <w:bCs/>
        </w:rPr>
        <w:t>Description</w:t>
      </w:r>
      <w:r w:rsidRPr="00802A87">
        <w:t xml:space="preserve">: </w:t>
      </w:r>
      <w:r>
        <w:t xml:space="preserve">Ajout de la </w:t>
      </w:r>
      <w:r w:rsidR="0018027A">
        <w:t>vue partielle _</w:t>
      </w:r>
      <w:proofErr w:type="spellStart"/>
      <w:r w:rsidR="0018027A">
        <w:t>ZombieCard</w:t>
      </w:r>
      <w:proofErr w:type="spellEnd"/>
      <w:r w:rsidR="0018027A">
        <w:t xml:space="preserve"> </w:t>
      </w:r>
      <w:r w:rsidR="00BB6037">
        <w:t>utilisée dans Zombie/Index et ZombieType/Details</w:t>
      </w:r>
    </w:p>
    <w:p w14:paraId="4520B339" w14:textId="77777777" w:rsidR="00CB3C93" w:rsidRPr="00802A87" w:rsidRDefault="00CB3C93" w:rsidP="00CB3C93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Commit</w:t>
      </w:r>
    </w:p>
    <w:p w14:paraId="12885A9E" w14:textId="77777777" w:rsidR="00CB3C93" w:rsidRDefault="00CB3C93" w:rsidP="00CB3C93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802A87">
        <w:lastRenderedPageBreak/>
        <w:t xml:space="preserve">"Poussez" </w:t>
      </w:r>
      <w:r w:rsidRPr="00802A87">
        <w:rPr>
          <w:b/>
          <w:bCs/>
        </w:rPr>
        <w:t>Push</w:t>
      </w:r>
      <w:r w:rsidRPr="00802A87">
        <w:t xml:space="preserve"> les modifications sur le repo en ligne </w:t>
      </w:r>
      <w:r w:rsidRPr="00802A87">
        <w:rPr>
          <w:b/>
          <w:bCs/>
        </w:rPr>
        <w:t>Remote</w:t>
      </w:r>
      <w:r w:rsidRPr="00802A87">
        <w:t xml:space="preserve">: cliquez sur </w:t>
      </w:r>
      <w:r w:rsidRPr="00802A87">
        <w:rPr>
          <w:noProof/>
        </w:rPr>
        <w:drawing>
          <wp:inline distT="0" distB="0" distL="0" distR="0" wp14:anchorId="140908C3" wp14:editId="39A1DE82">
            <wp:extent cx="232486" cy="3117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37A7" w14:textId="77777777" w:rsidR="00CB3C93" w:rsidRDefault="00CB3C93" w:rsidP="005D3E5A">
      <w:pPr>
        <w:spacing w:before="0" w:after="160" w:line="259" w:lineRule="auto"/>
      </w:pPr>
    </w:p>
    <w:p w14:paraId="04E5C5A1" w14:textId="7F4F6099" w:rsidR="005D3E5A" w:rsidRDefault="00EC5A08" w:rsidP="00EC5A08">
      <w:pPr>
        <w:pStyle w:val="Titre1"/>
      </w:pPr>
      <w:r>
        <w:t xml:space="preserve">UPSERT </w:t>
      </w:r>
      <w:r w:rsidR="0097603A">
        <w:t>Weapon</w:t>
      </w:r>
    </w:p>
    <w:p w14:paraId="5BD97E0D" w14:textId="4F76BD83" w:rsidR="007E42D7" w:rsidRDefault="007E42D7" w:rsidP="005D3E5A">
      <w:pPr>
        <w:spacing w:before="0" w:after="160" w:line="259" w:lineRule="auto"/>
      </w:pPr>
    </w:p>
    <w:p w14:paraId="24C30434" w14:textId="7BAB3F6A" w:rsidR="00E644B3" w:rsidRPr="00791139" w:rsidRDefault="006E6205" w:rsidP="005D3E5A">
      <w:pPr>
        <w:spacing w:before="0" w:after="160" w:line="259" w:lineRule="auto"/>
        <w:rPr>
          <w:b/>
          <w:bCs/>
        </w:rPr>
      </w:pPr>
      <w:r>
        <w:t xml:space="preserve">Un </w:t>
      </w:r>
      <w:proofErr w:type="spellStart"/>
      <w:r w:rsidR="0097603A" w:rsidRPr="0097603A">
        <w:rPr>
          <w:b/>
          <w:bCs/>
        </w:rPr>
        <w:t>Upsert</w:t>
      </w:r>
      <w:proofErr w:type="spellEnd"/>
      <w:r w:rsidR="00D92C59">
        <w:rPr>
          <w:b/>
          <w:bCs/>
        </w:rPr>
        <w:t xml:space="preserve">, </w:t>
      </w:r>
      <w:r w:rsidR="00D92C59">
        <w:t xml:space="preserve">de la contraction </w:t>
      </w:r>
      <w:r w:rsidR="00D92C59" w:rsidRPr="00D92C59">
        <w:rPr>
          <w:b/>
          <w:bCs/>
        </w:rPr>
        <w:t>Up</w:t>
      </w:r>
      <w:r w:rsidR="00D92C59">
        <w:t>date et In</w:t>
      </w:r>
      <w:r w:rsidR="00D92C59" w:rsidRPr="00D92C59">
        <w:rPr>
          <w:b/>
          <w:bCs/>
        </w:rPr>
        <w:t>sert</w:t>
      </w:r>
      <w:r w:rsidR="00D92C59">
        <w:t>,</w:t>
      </w:r>
      <w:r>
        <w:t xml:space="preserve"> permet de faire l’ajout et la modification sur une seule interface. Cela diminue le nombre de formulaire à maintenir. </w:t>
      </w:r>
      <w:r w:rsidR="008D41E2">
        <w:t xml:space="preserve"> Le titre doit s’accorder avec l’action</w:t>
      </w:r>
      <w:r w:rsidR="00791139">
        <w:t xml:space="preserve"> désirée et l’action</w:t>
      </w:r>
      <w:r w:rsidR="008D1DAE">
        <w:t xml:space="preserve"> du formulaire</w:t>
      </w:r>
      <w:r w:rsidR="00791139">
        <w:t xml:space="preserve"> doit être modifiée pour </w:t>
      </w:r>
      <w:proofErr w:type="spellStart"/>
      <w:r w:rsidR="00791139">
        <w:rPr>
          <w:b/>
          <w:bCs/>
        </w:rPr>
        <w:t>Upsert</w:t>
      </w:r>
      <w:proofErr w:type="spellEnd"/>
    </w:p>
    <w:p w14:paraId="19512E06" w14:textId="63710670" w:rsidR="006E6205" w:rsidRDefault="00413B8E" w:rsidP="005D3E5A">
      <w:pPr>
        <w:spacing w:before="0" w:after="160" w:line="259" w:lineRule="auto"/>
      </w:pPr>
      <w:r>
        <w:t>Le formulaire doit proposer le bouton Create sans passer de Id</w:t>
      </w:r>
      <w:r w:rsidR="0077705E">
        <w:t xml:space="preserve"> ou Edit en passant le Id, selon le cas</w:t>
      </w:r>
      <w:r w:rsidR="00E644B3">
        <w:t xml:space="preserve"> et Back to List</w:t>
      </w:r>
      <w:r w:rsidR="00CF79FF">
        <w:t xml:space="preserve"> (revenu à la vue Index). Ces boutons se répètent dans tous les formulaires </w:t>
      </w:r>
      <w:proofErr w:type="spellStart"/>
      <w:r w:rsidR="00CF79FF">
        <w:t>Upsert</w:t>
      </w:r>
      <w:proofErr w:type="spellEnd"/>
      <w:r w:rsidR="0072423E">
        <w:t>* : une vue partielle est tout indiquée.</w:t>
      </w:r>
    </w:p>
    <w:p w14:paraId="18C8F4FE" w14:textId="1E339256" w:rsidR="0072423E" w:rsidRDefault="0072423E" w:rsidP="0072423E">
      <w:pPr>
        <w:pStyle w:val="Titre2"/>
      </w:pPr>
      <w:r>
        <w:t xml:space="preserve">Création de la vue partielle </w:t>
      </w:r>
      <w:r w:rsidR="00EC4B56">
        <w:t>_upsertButtons</w:t>
      </w:r>
    </w:p>
    <w:p w14:paraId="706B851E" w14:textId="3B81A4B1" w:rsidR="0072423E" w:rsidRPr="00FD1E99" w:rsidRDefault="00FD1E99" w:rsidP="0072423E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Créez la vue partielle </w:t>
      </w:r>
      <w:r>
        <w:rPr>
          <w:b/>
          <w:bCs/>
        </w:rPr>
        <w:t>_</w:t>
      </w:r>
      <w:proofErr w:type="spellStart"/>
      <w:r>
        <w:rPr>
          <w:b/>
          <w:bCs/>
        </w:rPr>
        <w:t>UpsertButtons</w:t>
      </w:r>
      <w:proofErr w:type="spellEnd"/>
      <w:r w:rsidR="00283095">
        <w:rPr>
          <w:b/>
          <w:bCs/>
        </w:rPr>
        <w:t xml:space="preserve"> </w:t>
      </w:r>
      <w:r w:rsidR="00283095">
        <w:t>contenant le code ci-dessous</w:t>
      </w:r>
      <w:r w:rsidR="00582CAE">
        <w:t> :</w:t>
      </w:r>
    </w:p>
    <w:p w14:paraId="5B669E58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@model 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</w:p>
    <w:p w14:paraId="0AD58EAF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D1E99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="col"&gt;</w:t>
      </w:r>
    </w:p>
    <w:p w14:paraId="3DCF7497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@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(Model == 0)</w:t>
      </w:r>
    </w:p>
    <w:p w14:paraId="5AB8945A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7620362E" w14:textId="460D09A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D1E99">
        <w:rPr>
          <w:rFonts w:ascii="Cascadia Mono" w:hAnsi="Cascadia Mono" w:cs="Cascadia Mono"/>
          <w:color w:val="800000"/>
          <w:sz w:val="19"/>
          <w:szCs w:val="19"/>
          <w:lang w:val="en-CA"/>
        </w:rPr>
        <w:t>input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FF0000"/>
          <w:sz w:val="19"/>
          <w:szCs w:val="19"/>
          <w:lang w:val="en-CA"/>
        </w:rPr>
        <w:t>type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="submit"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proofErr w:type="spellStart"/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btn</w:t>
      </w:r>
      <w:proofErr w:type="spellEnd"/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</w:t>
      </w:r>
      <w:proofErr w:type="spellStart"/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btn</w:t>
      </w:r>
      <w:proofErr w:type="spellEnd"/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-</w:t>
      </w:r>
      <w:r w:rsidR="00B05E09">
        <w:rPr>
          <w:rFonts w:ascii="Cascadia Mono" w:hAnsi="Cascadia Mono" w:cs="Cascadia Mono"/>
          <w:color w:val="0000FF"/>
          <w:sz w:val="19"/>
          <w:szCs w:val="19"/>
          <w:lang w:val="en-CA"/>
        </w:rPr>
        <w:t>success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w-100"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FF0000"/>
          <w:sz w:val="19"/>
          <w:szCs w:val="19"/>
          <w:lang w:val="en-CA"/>
        </w:rPr>
        <w:t>value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="Create"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4CCB7BB8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3556292C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else</w:t>
      </w:r>
    </w:p>
    <w:p w14:paraId="457642F8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64F3F098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D1E99">
        <w:rPr>
          <w:rFonts w:ascii="Cascadia Mono" w:hAnsi="Cascadia Mono" w:cs="Cascadia Mono"/>
          <w:color w:val="800000"/>
          <w:sz w:val="19"/>
          <w:szCs w:val="19"/>
          <w:lang w:val="en-CA"/>
        </w:rPr>
        <w:t>input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FF0000"/>
          <w:sz w:val="19"/>
          <w:szCs w:val="19"/>
          <w:lang w:val="en-CA"/>
        </w:rPr>
        <w:t>type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="submit"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proofErr w:type="spellStart"/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btn</w:t>
      </w:r>
      <w:proofErr w:type="spellEnd"/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</w:t>
      </w:r>
      <w:proofErr w:type="spellStart"/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btn</w:t>
      </w:r>
      <w:proofErr w:type="spellEnd"/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-info w-100"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FF0000"/>
          <w:sz w:val="19"/>
          <w:szCs w:val="19"/>
          <w:lang w:val="en-CA"/>
        </w:rPr>
        <w:t>value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="Edit"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7D61E283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2F3BBFFD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FD1E99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2412541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D1E99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="col"&gt;</w:t>
      </w:r>
    </w:p>
    <w:p w14:paraId="383EE802" w14:textId="2B83801B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proofErr w:type="gramStart"/>
      <w:r w:rsidRPr="00FD1E99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proofErr w:type="gramEnd"/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="Index"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proofErr w:type="spellStart"/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btn</w:t>
      </w:r>
      <w:proofErr w:type="spellEnd"/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</w:t>
      </w:r>
      <w:proofErr w:type="spellStart"/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btn</w:t>
      </w:r>
      <w:proofErr w:type="spellEnd"/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-</w:t>
      </w:r>
      <w:r w:rsidR="00B05E09">
        <w:rPr>
          <w:rFonts w:ascii="Cascadia Mono" w:hAnsi="Cascadia Mono" w:cs="Cascadia Mono"/>
          <w:color w:val="0000FF"/>
          <w:sz w:val="19"/>
          <w:szCs w:val="19"/>
          <w:lang w:val="en-CA"/>
        </w:rPr>
        <w:t>secondary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w-100"&gt;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>Back to list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FD1E99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7A2B77B8" w14:textId="605773CF" w:rsid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160" w:line="259" w:lineRule="auto"/>
      </w:pPr>
      <w:r w:rsidRPr="00FD1E9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FD1E99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FD1E9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30ED03" w14:textId="3ABE0A92" w:rsidR="00B15C9D" w:rsidRDefault="00B15C9D" w:rsidP="00FD1E99">
      <w:pPr>
        <w:pStyle w:val="Paragraphedeliste"/>
        <w:spacing w:before="0" w:after="160" w:line="259" w:lineRule="auto"/>
      </w:pPr>
    </w:p>
    <w:p w14:paraId="37F04D0E" w14:textId="7B04BC45" w:rsidR="0072423E" w:rsidRDefault="00582CAE" w:rsidP="00582CAE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Notez le modèle est </w:t>
      </w:r>
      <w:r w:rsidR="009B4E63">
        <w:t xml:space="preserve">un </w:t>
      </w:r>
      <w:proofErr w:type="spellStart"/>
      <w:r w:rsidR="009B4E63">
        <w:t>int</w:t>
      </w:r>
      <w:proofErr w:type="spellEnd"/>
      <w:r w:rsidR="009B4E63">
        <w:t xml:space="preserve"> qui reçoit le </w:t>
      </w:r>
      <w:r w:rsidR="009B4E63" w:rsidRPr="002865D4">
        <w:rPr>
          <w:b/>
          <w:bCs/>
        </w:rPr>
        <w:t>Id</w:t>
      </w:r>
      <w:r w:rsidR="009B4E63">
        <w:t xml:space="preserve"> du </w:t>
      </w:r>
      <w:proofErr w:type="spellStart"/>
      <w:r w:rsidR="009B4E63" w:rsidRPr="002865D4">
        <w:rPr>
          <w:b/>
          <w:bCs/>
        </w:rPr>
        <w:t>Weapon</w:t>
      </w:r>
      <w:proofErr w:type="spellEnd"/>
    </w:p>
    <w:p w14:paraId="044A664F" w14:textId="17AC72D1" w:rsidR="00483D42" w:rsidRDefault="00483D42" w:rsidP="00582CAE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Insérez la vue partielle dans la vue </w:t>
      </w:r>
      <w:r w:rsidR="002865D4">
        <w:rPr>
          <w:b/>
          <w:bCs/>
        </w:rPr>
        <w:t>Create</w:t>
      </w:r>
      <w:r>
        <w:t xml:space="preserve"> à la place d</w:t>
      </w:r>
      <w:r w:rsidR="00AE10C7">
        <w:t>u</w:t>
      </w:r>
      <w:r>
        <w:t xml:space="preserve"> bouton</w:t>
      </w:r>
      <w:r w:rsidR="00AE10C7">
        <w:t xml:space="preserve"> Create</w:t>
      </w:r>
      <w:r>
        <w:t xml:space="preserve"> actuel</w:t>
      </w:r>
      <w:r w:rsidR="00AE10C7">
        <w:t xml:space="preserve"> et enlever le « </w:t>
      </w:r>
      <w:r w:rsidR="00A8167B">
        <w:t xml:space="preserve">Back to </w:t>
      </w:r>
      <w:r w:rsidR="00AE10C7">
        <w:t>L</w:t>
      </w:r>
      <w:r w:rsidR="00A8167B">
        <w:t>ist</w:t>
      </w:r>
      <w:r w:rsidR="00AE10C7">
        <w:t xml:space="preserve"> » du bas de la page qui est maintenant superflue. Dans le cas du </w:t>
      </w:r>
      <w:proofErr w:type="spellStart"/>
      <w:r w:rsidR="00AE10C7">
        <w:t>create</w:t>
      </w:r>
      <w:proofErr w:type="spellEnd"/>
      <w:r w:rsidR="00AE10C7">
        <w:t>, le model est simplement 0.</w:t>
      </w:r>
    </w:p>
    <w:p w14:paraId="18EFF27F" w14:textId="77777777" w:rsidR="00AE10C7" w:rsidRDefault="00AE10C7" w:rsidP="00AE10C7">
      <w:pPr>
        <w:spacing w:before="0" w:after="160" w:line="259" w:lineRule="auto"/>
      </w:pPr>
    </w:p>
    <w:p w14:paraId="07D7D584" w14:textId="09B2E19D" w:rsidR="0096371E" w:rsidRDefault="0096371E" w:rsidP="0096371E">
      <w:pPr>
        <w:pStyle w:val="Titre2"/>
      </w:pPr>
      <w:r w:rsidRPr="007E42D7">
        <w:t>Mise à jour d</w:t>
      </w:r>
      <w:r w:rsidR="003F10C4">
        <w:t>e la vue create : Upsert</w:t>
      </w:r>
    </w:p>
    <w:p w14:paraId="43B6410D" w14:textId="459DD0E6" w:rsidR="007E42D7" w:rsidRDefault="007E42D7" w:rsidP="00FD1E99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Pour le </w:t>
      </w:r>
      <w:proofErr w:type="spellStart"/>
      <w:r w:rsidR="00E9129A">
        <w:rPr>
          <w:b/>
          <w:bCs/>
        </w:rPr>
        <w:t>Weapon</w:t>
      </w:r>
      <w:proofErr w:type="spellEnd"/>
      <w:r>
        <w:t xml:space="preserve">, nous avons </w:t>
      </w:r>
      <w:r w:rsidR="00E9129A">
        <w:t>les actions et Vues</w:t>
      </w:r>
      <w:r>
        <w:t xml:space="preserve"> Index</w:t>
      </w:r>
      <w:r w:rsidR="00E9129A">
        <w:t xml:space="preserve"> </w:t>
      </w:r>
      <w:r>
        <w:t xml:space="preserve">et Create. </w:t>
      </w:r>
      <w:r w:rsidR="00E9129A">
        <w:t>Nous allons mettre à jour l’action Create afin qu’elle accepte également la mise à jour (update).</w:t>
      </w:r>
    </w:p>
    <w:p w14:paraId="1B5BB793" w14:textId="3884BD8B" w:rsidR="00970C51" w:rsidRDefault="00970C51" w:rsidP="00FD1E99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Modifiez le nom de la vue </w:t>
      </w:r>
      <w:proofErr w:type="spellStart"/>
      <w:r>
        <w:rPr>
          <w:b/>
          <w:bCs/>
        </w:rPr>
        <w:t>Weapon</w:t>
      </w:r>
      <w:proofErr w:type="spellEnd"/>
      <w:r>
        <w:rPr>
          <w:b/>
          <w:bCs/>
        </w:rPr>
        <w:t xml:space="preserve">/Create </w:t>
      </w:r>
      <w:r>
        <w:t xml:space="preserve">pour </w:t>
      </w:r>
      <w:proofErr w:type="spellStart"/>
      <w:r>
        <w:rPr>
          <w:b/>
          <w:bCs/>
        </w:rPr>
        <w:t>Upsert</w:t>
      </w:r>
      <w:proofErr w:type="spellEnd"/>
    </w:p>
    <w:p w14:paraId="7D9D58ED" w14:textId="2395B358" w:rsidR="00A9558E" w:rsidRPr="00A9558E" w:rsidRDefault="00A9558E" w:rsidP="00FD1E99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Ouvrez la vue </w:t>
      </w:r>
      <w:proofErr w:type="spellStart"/>
      <w:r>
        <w:rPr>
          <w:b/>
          <w:bCs/>
        </w:rPr>
        <w:t>Weapon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Upsert</w:t>
      </w:r>
      <w:proofErr w:type="spellEnd"/>
    </w:p>
    <w:p w14:paraId="5AC6BE5A" w14:textId="487B71E1" w:rsidR="007E42D7" w:rsidRDefault="00AE10C7" w:rsidP="00FD1E99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A</w:t>
      </w:r>
      <w:r w:rsidR="007E42D7">
        <w:t>joutez la boîte d’entrée pour le Id</w:t>
      </w:r>
      <w:r w:rsidR="00A9558E">
        <w:t xml:space="preserve"> masqué (</w:t>
      </w:r>
      <w:proofErr w:type="spellStart"/>
      <w:r w:rsidR="00A9558E">
        <w:t>hidden</w:t>
      </w:r>
      <w:proofErr w:type="spellEnd"/>
      <w:r w:rsidR="00A9558E">
        <w:t>)</w:t>
      </w:r>
      <w:r w:rsidR="007E42D7">
        <w:t xml:space="preserve">.  </w:t>
      </w:r>
      <w:r w:rsidR="001D2898">
        <w:t>Le formulaire pourra ainsi transmettre le Id</w:t>
      </w:r>
      <w:r w:rsidR="00B9007E">
        <w:t xml:space="preserve"> (</w:t>
      </w:r>
      <w:proofErr w:type="spellStart"/>
      <w:r w:rsidR="00B9007E">
        <w:rPr>
          <w:rFonts w:ascii="Cascadia Mono" w:hAnsi="Cascadia Mono" w:cs="Cascadia Mono"/>
          <w:color w:val="000000"/>
          <w:sz w:val="19"/>
          <w:szCs w:val="19"/>
        </w:rPr>
        <w:t>WeaponId</w:t>
      </w:r>
      <w:proofErr w:type="spellEnd"/>
      <w:r w:rsidR="00B9007E">
        <w:rPr>
          <w:rFonts w:ascii="Cascadia Mono" w:hAnsi="Cascadia Mono" w:cs="Cascadia Mono"/>
          <w:color w:val="000000"/>
          <w:sz w:val="19"/>
          <w:szCs w:val="19"/>
        </w:rPr>
        <w:t>)</w:t>
      </w:r>
      <w:r w:rsidR="00A9558E">
        <w:t xml:space="preserve"> mais il n’a pas besoin d’être visible</w:t>
      </w:r>
      <w:r w:rsidR="00B9007E">
        <w:t xml:space="preserve"> à l’utilisateur.</w:t>
      </w:r>
    </w:p>
    <w:p w14:paraId="14FDC85F" w14:textId="77777777" w:rsidR="007E42D7" w:rsidRPr="007E42D7" w:rsidRDefault="007E42D7" w:rsidP="007E42D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F5851" w14:textId="58D50699" w:rsidR="005D3E5A" w:rsidRDefault="002913EA" w:rsidP="002913E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160" w:line="259" w:lineRule="auto"/>
        <w:rPr>
          <w:rFonts w:ascii="Cascadia Mono" w:hAnsi="Cascadia Mono" w:cs="Cascadia Mono"/>
          <w:color w:val="0000FF"/>
          <w:sz w:val="19"/>
          <w:szCs w:val="19"/>
          <w:lang w:val="en-CA"/>
        </w:rPr>
      </w:pPr>
      <w:r w:rsidRPr="002913E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2913EA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input</w:t>
      </w:r>
      <w:r w:rsidRPr="002913E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913EA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2913EA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proofErr w:type="spellStart"/>
      <w:r w:rsidRPr="002913EA">
        <w:rPr>
          <w:rFonts w:ascii="Cascadia Mono" w:hAnsi="Cascadia Mono" w:cs="Cascadia Mono"/>
          <w:color w:val="000000"/>
          <w:sz w:val="19"/>
          <w:szCs w:val="19"/>
          <w:lang w:val="en-CA"/>
        </w:rPr>
        <w:t>WeaponId</w:t>
      </w:r>
      <w:proofErr w:type="spellEnd"/>
      <w:r w:rsidRPr="002913EA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2913E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913E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2913EA">
        <w:rPr>
          <w:rFonts w:ascii="Cascadia Mono" w:hAnsi="Cascadia Mono" w:cs="Cascadia Mono"/>
          <w:color w:val="0000FF"/>
          <w:sz w:val="19"/>
          <w:szCs w:val="19"/>
          <w:lang w:val="en-CA"/>
        </w:rPr>
        <w:t>="form-control"</w:t>
      </w:r>
      <w:r w:rsidRPr="002913E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913EA">
        <w:rPr>
          <w:rFonts w:ascii="Cascadia Mono" w:hAnsi="Cascadia Mono" w:cs="Cascadia Mono"/>
          <w:color w:val="FF0000"/>
          <w:sz w:val="19"/>
          <w:szCs w:val="19"/>
          <w:lang w:val="en-CA"/>
        </w:rPr>
        <w:t>hidden</w:t>
      </w:r>
      <w:r w:rsidRPr="002913EA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391B3182" w14:textId="77777777" w:rsidR="00026B72" w:rsidRPr="001D6DC1" w:rsidRDefault="00026B72" w:rsidP="007E42D7">
      <w:pPr>
        <w:spacing w:before="0" w:after="160" w:line="259" w:lineRule="auto"/>
        <w:rPr>
          <w:lang w:val="en-US"/>
        </w:rPr>
      </w:pPr>
    </w:p>
    <w:p w14:paraId="769E5D24" w14:textId="77777777" w:rsidR="00AE10C7" w:rsidRPr="00644673" w:rsidRDefault="00AE10C7">
      <w:pPr>
        <w:rPr>
          <w:caps/>
          <w:spacing w:val="15"/>
          <w:lang w:val="en-CA"/>
        </w:rPr>
      </w:pPr>
      <w:r w:rsidRPr="00644673">
        <w:rPr>
          <w:lang w:val="en-CA"/>
        </w:rPr>
        <w:br w:type="page"/>
      </w:r>
    </w:p>
    <w:p w14:paraId="32166863" w14:textId="4DBD6A28" w:rsidR="007E42D7" w:rsidRDefault="007E42D7" w:rsidP="00F83776">
      <w:pPr>
        <w:pStyle w:val="Titre2"/>
      </w:pPr>
      <w:r w:rsidRPr="007E42D7">
        <w:lastRenderedPageBreak/>
        <w:t>Mise à jour du c</w:t>
      </w:r>
      <w:r>
        <w:t>ontrôleur</w:t>
      </w:r>
    </w:p>
    <w:p w14:paraId="49514B4F" w14:textId="428FE415" w:rsidR="00C16C2E" w:rsidRPr="00335670" w:rsidRDefault="00226831" w:rsidP="00C16C2E">
      <w:pPr>
        <w:pStyle w:val="Paragraphedeliste"/>
        <w:rPr>
          <w:b/>
          <w:bCs/>
        </w:rPr>
      </w:pPr>
      <w:r>
        <w:t>L</w:t>
      </w:r>
      <w:r w:rsidR="00C16C2E">
        <w:t>es</w:t>
      </w:r>
      <w:r w:rsidR="004100F0">
        <w:t xml:space="preserve"> actions </w:t>
      </w:r>
      <w:proofErr w:type="spellStart"/>
      <w:r w:rsidR="004100F0">
        <w:rPr>
          <w:b/>
          <w:bCs/>
        </w:rPr>
        <w:t>Upsert</w:t>
      </w:r>
      <w:proofErr w:type="spellEnd"/>
      <w:r w:rsidR="004100F0">
        <w:t xml:space="preserve"> doivent permettre d’ajouter ou de modifier des</w:t>
      </w:r>
      <w:r w:rsidR="00335670">
        <w:t xml:space="preserve"> armes</w:t>
      </w:r>
      <w:r w:rsidR="004100F0">
        <w:t xml:space="preserve"> </w:t>
      </w:r>
      <w:r w:rsidR="00335670">
        <w:t>(</w:t>
      </w:r>
      <w:proofErr w:type="spellStart"/>
      <w:r w:rsidR="00335670" w:rsidRPr="00335670">
        <w:rPr>
          <w:i/>
          <w:iCs/>
        </w:rPr>
        <w:t>Weapons</w:t>
      </w:r>
      <w:proofErr w:type="spellEnd"/>
      <w:r w:rsidR="00335670">
        <w:rPr>
          <w:b/>
          <w:bCs/>
        </w:rPr>
        <w:t>)</w:t>
      </w:r>
    </w:p>
    <w:p w14:paraId="55829568" w14:textId="490E6BFB" w:rsidR="00460619" w:rsidRPr="004100F0" w:rsidRDefault="002913EA" w:rsidP="00C16C2E">
      <w:pPr>
        <w:pStyle w:val="Paragraphedeliste"/>
        <w:numPr>
          <w:ilvl w:val="0"/>
          <w:numId w:val="14"/>
        </w:numPr>
      </w:pPr>
      <w:r>
        <w:t xml:space="preserve">Ouvrez le </w:t>
      </w:r>
      <w:proofErr w:type="spellStart"/>
      <w:r>
        <w:t>controlleur</w:t>
      </w:r>
      <w:proofErr w:type="spellEnd"/>
      <w:r>
        <w:t xml:space="preserve"> </w:t>
      </w:r>
      <w:proofErr w:type="spellStart"/>
      <w:r>
        <w:rPr>
          <w:b/>
          <w:bCs/>
        </w:rPr>
        <w:t>Weapon</w:t>
      </w:r>
      <w:proofErr w:type="spellEnd"/>
    </w:p>
    <w:p w14:paraId="4EB202CC" w14:textId="42CC9ECD" w:rsidR="004100F0" w:rsidRDefault="00AE10C7" w:rsidP="004100F0">
      <w:pPr>
        <w:pStyle w:val="Paragraphedeliste"/>
        <w:numPr>
          <w:ilvl w:val="0"/>
          <w:numId w:val="14"/>
        </w:numPr>
        <w:rPr>
          <w:b/>
          <w:bCs/>
        </w:rPr>
      </w:pPr>
      <w:r>
        <w:t>L</w:t>
      </w:r>
      <w:r w:rsidR="004100F0">
        <w:t xml:space="preserve">e nom des actions GET et POST de </w:t>
      </w:r>
      <w:r w:rsidR="004100F0">
        <w:rPr>
          <w:b/>
          <w:bCs/>
        </w:rPr>
        <w:t xml:space="preserve">Create </w:t>
      </w:r>
      <w:r w:rsidR="004100F0">
        <w:t xml:space="preserve">doit être remplacé par </w:t>
      </w:r>
      <w:proofErr w:type="spellStart"/>
      <w:r w:rsidR="004100F0">
        <w:rPr>
          <w:b/>
          <w:bCs/>
        </w:rPr>
        <w:t>Upsert</w:t>
      </w:r>
      <w:proofErr w:type="spellEnd"/>
    </w:p>
    <w:p w14:paraId="3F051B08" w14:textId="0F7629B6" w:rsidR="00BB40B6" w:rsidRDefault="00BB40B6">
      <w:pPr>
        <w:rPr>
          <w:caps/>
          <w:color w:val="1F3763" w:themeColor="accent1" w:themeShade="7F"/>
          <w:spacing w:val="15"/>
        </w:rPr>
      </w:pPr>
    </w:p>
    <w:p w14:paraId="7C1BC13B" w14:textId="5994DD92" w:rsidR="00BB40B6" w:rsidRDefault="00BB40B6" w:rsidP="00BB40B6">
      <w:pPr>
        <w:pStyle w:val="Titre3"/>
      </w:pPr>
      <w:r>
        <w:t>GET Upsert</w:t>
      </w:r>
    </w:p>
    <w:p w14:paraId="499857B5" w14:textId="3472AA71" w:rsidR="00793B99" w:rsidRPr="00793B99" w:rsidRDefault="00793B99" w:rsidP="00793B99">
      <w:r>
        <w:t xml:space="preserve">Dans le cas du </w:t>
      </w:r>
      <w:proofErr w:type="spellStart"/>
      <w:r>
        <w:t>create</w:t>
      </w:r>
      <w:proofErr w:type="spellEnd"/>
      <w:r>
        <w:t>, aucun Id n’est passé en paramètre</w:t>
      </w:r>
      <w:r w:rsidR="00664F67">
        <w:t xml:space="preserve"> (le Id est </w:t>
      </w:r>
      <w:proofErr w:type="spellStart"/>
      <w:r w:rsidR="00664F67">
        <w:t>null</w:t>
      </w:r>
      <w:proofErr w:type="spellEnd"/>
      <w:r w:rsidR="00664F67">
        <w:t>),</w:t>
      </w:r>
      <w:r>
        <w:t xml:space="preserve"> par contre dans le cas </w:t>
      </w:r>
      <w:proofErr w:type="gramStart"/>
      <w:r w:rsidR="00A2408C">
        <w:t>du update</w:t>
      </w:r>
      <w:proofErr w:type="gramEnd"/>
      <w:r w:rsidR="00A2408C">
        <w:t xml:space="preserve"> un Id doit pouvoir être passé.</w:t>
      </w:r>
    </w:p>
    <w:p w14:paraId="10365069" w14:textId="38FA7695" w:rsidR="006E6205" w:rsidRDefault="006E6205" w:rsidP="00C16C2E">
      <w:pPr>
        <w:pStyle w:val="Paragraphedeliste"/>
        <w:numPr>
          <w:ilvl w:val="0"/>
          <w:numId w:val="14"/>
        </w:numPr>
      </w:pPr>
      <w:r>
        <w:t>Modifie</w:t>
      </w:r>
      <w:r w:rsidR="00A2408C">
        <w:t>z</w:t>
      </w:r>
      <w:r>
        <w:t xml:space="preserve"> le code du </w:t>
      </w:r>
      <w:r w:rsidR="00A2408C">
        <w:t xml:space="preserve">GET </w:t>
      </w:r>
      <w:proofErr w:type="spellStart"/>
      <w:r w:rsidR="00DD0299">
        <w:rPr>
          <w:b/>
          <w:bCs/>
        </w:rPr>
        <w:t>Upsert</w:t>
      </w:r>
      <w:proofErr w:type="spellEnd"/>
      <w:r>
        <w:t xml:space="preserve"> afin que lorsque </w:t>
      </w:r>
      <w:proofErr w:type="spellStart"/>
      <w:r>
        <w:t>l’id</w:t>
      </w:r>
      <w:proofErr w:type="spellEnd"/>
      <w:r>
        <w:t xml:space="preserve"> </w:t>
      </w:r>
      <w:r w:rsidR="00664F67">
        <w:t xml:space="preserve">est </w:t>
      </w:r>
      <w:proofErr w:type="spellStart"/>
      <w:r w:rsidR="00664F67">
        <w:t>null</w:t>
      </w:r>
      <w:proofErr w:type="spellEnd"/>
      <w:r w:rsidR="00B12E38">
        <w:t xml:space="preserve"> ou 0</w:t>
      </w:r>
      <w:r>
        <w:t>,</w:t>
      </w:r>
      <w:r w:rsidR="00AD1D2D">
        <w:t xml:space="preserve"> le formulaire s’affiche vide permettant de créer un nouveau </w:t>
      </w:r>
      <w:proofErr w:type="spellStart"/>
      <w:r w:rsidR="00AD1D2D">
        <w:rPr>
          <w:b/>
          <w:bCs/>
        </w:rPr>
        <w:t>Weapon</w:t>
      </w:r>
      <w:proofErr w:type="spellEnd"/>
      <w:r w:rsidR="00A13D44">
        <w:rPr>
          <w:b/>
          <w:bCs/>
        </w:rPr>
        <w:t xml:space="preserve">. </w:t>
      </w:r>
      <w:r w:rsidR="00A13D44">
        <w:t>S et</w:t>
      </w:r>
      <w:r>
        <w:t xml:space="preserve"> lorsqu’il est égale à un autre chiffre, </w:t>
      </w:r>
      <w:r w:rsidR="00A13D44">
        <w:t xml:space="preserve">que le formulaire retourne </w:t>
      </w:r>
      <w:r w:rsidR="00885A54">
        <w:t xml:space="preserve">les informations du </w:t>
      </w:r>
      <w:proofErr w:type="spellStart"/>
      <w:r w:rsidR="00885A54" w:rsidRPr="00885A54">
        <w:rPr>
          <w:b/>
          <w:bCs/>
        </w:rPr>
        <w:t>Weapon</w:t>
      </w:r>
      <w:proofErr w:type="spellEnd"/>
      <w:r w:rsidR="00885A54">
        <w:t xml:space="preserve"> concerné</w:t>
      </w:r>
      <w:r>
        <w:t xml:space="preserve">. </w:t>
      </w:r>
    </w:p>
    <w:p w14:paraId="5A826C67" w14:textId="71725CB3" w:rsidR="00CC7583" w:rsidRDefault="00CC7583" w:rsidP="00CC7583">
      <w:r>
        <w:t xml:space="preserve">Si vous </w:t>
      </w:r>
      <w:proofErr w:type="gramStart"/>
      <w:r>
        <w:t>avez</w:t>
      </w:r>
      <w:proofErr w:type="gramEnd"/>
      <w:r>
        <w:t xml:space="preserve"> des difficultés, découvrez la réponse en mettant le texte ci-dessous en noir.</w:t>
      </w:r>
    </w:p>
    <w:p w14:paraId="364C2455" w14:textId="77777777" w:rsidR="00073108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//GET</w:t>
      </w:r>
    </w:p>
    <w:p w14:paraId="221AA074" w14:textId="27C01C7D" w:rsidR="00073108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public </w:t>
      </w:r>
      <w:proofErr w:type="spellStart"/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IActionResult</w:t>
      </w:r>
      <w:proofErr w:type="spellEnd"/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</w:t>
      </w:r>
      <w:proofErr w:type="spellStart"/>
      <w:proofErr w:type="gramStart"/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Upsert</w:t>
      </w:r>
      <w:proofErr w:type="spellEnd"/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(</w:t>
      </w:r>
      <w:proofErr w:type="gramEnd"/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int? id)</w:t>
      </w:r>
    </w:p>
    <w:p w14:paraId="728A583B" w14:textId="30B94DCF" w:rsidR="00073108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{</w:t>
      </w:r>
    </w:p>
    <w:p w14:paraId="4067C452" w14:textId="09AEC123" w:rsidR="00073108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if (id == null || id == 0)</w:t>
      </w:r>
    </w:p>
    <w:p w14:paraId="67E3656A" w14:textId="79E80ACE" w:rsidR="00073108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// create</w:t>
      </w:r>
    </w:p>
    <w:p w14:paraId="19B6755E" w14:textId="321F6C74" w:rsidR="00073108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return </w:t>
      </w:r>
      <w:proofErr w:type="gramStart"/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View(</w:t>
      </w:r>
      <w:proofErr w:type="gramEnd"/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new Weapon());</w:t>
      </w:r>
    </w:p>
    <w:p w14:paraId="07C1532B" w14:textId="78B929A5" w:rsidR="00073108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else</w:t>
      </w:r>
    </w:p>
    <w:p w14:paraId="1EA05F0E" w14:textId="63943BF5" w:rsidR="00073108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//update</w:t>
      </w:r>
    </w:p>
    <w:p w14:paraId="096B6C0A" w14:textId="189AFF2D" w:rsidR="00073108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return View(_</w:t>
      </w:r>
      <w:proofErr w:type="spellStart"/>
      <w:proofErr w:type="gramStart"/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baseDonnees.Weapons.Find</w:t>
      </w:r>
      <w:proofErr w:type="spellEnd"/>
      <w:proofErr w:type="gramEnd"/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(id));</w:t>
      </w:r>
    </w:p>
    <w:p w14:paraId="0256FD12" w14:textId="2B9C1241" w:rsidR="00CC7583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rPr>
          <w:color w:val="FFE599" w:themeColor="accent4" w:themeTint="66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</w:rPr>
        <w:t>}</w:t>
      </w:r>
    </w:p>
    <w:p w14:paraId="27A06495" w14:textId="752CEADD" w:rsidR="00F247F8" w:rsidRDefault="00F247F8" w:rsidP="00C16C2E">
      <w:pPr>
        <w:pStyle w:val="Paragraphedeliste"/>
        <w:numPr>
          <w:ilvl w:val="0"/>
          <w:numId w:val="14"/>
        </w:numPr>
      </w:pPr>
      <w:r>
        <w:t xml:space="preserve">Ajoutez un point d’arrêt </w:t>
      </w:r>
      <w:r w:rsidR="00955F67">
        <w:t>sur la première ligne de la méthode</w:t>
      </w:r>
    </w:p>
    <w:p w14:paraId="152B02AB" w14:textId="1F31847B" w:rsidR="005C643E" w:rsidRPr="001B2CD7" w:rsidRDefault="005C643E" w:rsidP="00C16C2E">
      <w:pPr>
        <w:pStyle w:val="Paragraphedeliste"/>
        <w:numPr>
          <w:ilvl w:val="0"/>
          <w:numId w:val="14"/>
        </w:numPr>
      </w:pPr>
      <w:r>
        <w:t xml:space="preserve">Testez le </w:t>
      </w:r>
      <w:proofErr w:type="spellStart"/>
      <w:r>
        <w:t>create</w:t>
      </w:r>
      <w:proofErr w:type="spellEnd"/>
      <w:r w:rsidR="00F71029">
        <w:t xml:space="preserve"> (sans id) et </w:t>
      </w:r>
      <w:proofErr w:type="gramStart"/>
      <w:r w:rsidR="00F71029">
        <w:t>le Update</w:t>
      </w:r>
      <w:proofErr w:type="gramEnd"/>
      <w:r w:rsidR="00F71029">
        <w:t xml:space="preserve"> (avec un id) </w:t>
      </w:r>
      <w:r>
        <w:t>via l</w:t>
      </w:r>
      <w:r w:rsidR="00DA5AFD">
        <w:t xml:space="preserve">es </w:t>
      </w:r>
      <w:r>
        <w:t>URL</w:t>
      </w:r>
      <w:r w:rsidR="00DA5AFD">
        <w:t>s</w:t>
      </w:r>
      <w:r>
        <w:t xml:space="preserve"> </w:t>
      </w:r>
      <w:proofErr w:type="spellStart"/>
      <w:r>
        <w:rPr>
          <w:b/>
          <w:bCs/>
        </w:rPr>
        <w:t>Weapon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Upsert</w:t>
      </w:r>
      <w:proofErr w:type="spellEnd"/>
      <w:r w:rsidR="00DA5AFD">
        <w:rPr>
          <w:b/>
          <w:bCs/>
        </w:rPr>
        <w:t xml:space="preserve"> et </w:t>
      </w:r>
      <w:proofErr w:type="spellStart"/>
      <w:r w:rsidR="00DA5AFD">
        <w:rPr>
          <w:b/>
          <w:bCs/>
        </w:rPr>
        <w:t>Weapon</w:t>
      </w:r>
      <w:proofErr w:type="spellEnd"/>
      <w:r w:rsidR="00DA5AFD">
        <w:rPr>
          <w:b/>
          <w:bCs/>
        </w:rPr>
        <w:t>/</w:t>
      </w:r>
      <w:proofErr w:type="spellStart"/>
      <w:r w:rsidR="00DA5AFD">
        <w:rPr>
          <w:b/>
          <w:bCs/>
        </w:rPr>
        <w:t>Upsert</w:t>
      </w:r>
      <w:proofErr w:type="spellEnd"/>
      <w:r w:rsidR="00DA5AFD">
        <w:rPr>
          <w:b/>
          <w:bCs/>
        </w:rPr>
        <w:t>/Id</w:t>
      </w:r>
    </w:p>
    <w:p w14:paraId="143BE36D" w14:textId="77777777" w:rsidR="001B2CD7" w:rsidRPr="00B55BD4" w:rsidRDefault="001B2CD7" w:rsidP="001B2CD7"/>
    <w:p w14:paraId="5D2ECA7C" w14:textId="30C8E9E7" w:rsidR="00B55BD4" w:rsidRDefault="008851B4" w:rsidP="00B55BD4">
      <w:pPr>
        <w:pStyle w:val="Titre3"/>
      </w:pPr>
      <w:r>
        <w:t>POST</w:t>
      </w:r>
      <w:r w:rsidR="00B55BD4">
        <w:t xml:space="preserve"> Upsert</w:t>
      </w:r>
    </w:p>
    <w:p w14:paraId="2BB09628" w14:textId="39086E4E" w:rsidR="006E6205" w:rsidRDefault="00B55BD4" w:rsidP="00C16C2E">
      <w:pPr>
        <w:pStyle w:val="Paragraphedeliste"/>
        <w:numPr>
          <w:ilvl w:val="0"/>
          <w:numId w:val="14"/>
        </w:numPr>
      </w:pPr>
      <w:r>
        <w:t xml:space="preserve">Modifiez le code du </w:t>
      </w:r>
      <w:r w:rsidR="00AB7DE5">
        <w:t>POST</w:t>
      </w:r>
      <w:r>
        <w:t xml:space="preserve"> </w:t>
      </w:r>
      <w:proofErr w:type="spellStart"/>
      <w:r>
        <w:rPr>
          <w:b/>
          <w:bCs/>
        </w:rPr>
        <w:t>Upsert</w:t>
      </w:r>
      <w:proofErr w:type="spellEnd"/>
      <w:r>
        <w:t xml:space="preserve"> afin que lorsque </w:t>
      </w:r>
      <w:proofErr w:type="spellStart"/>
      <w:r>
        <w:t>l’id</w:t>
      </w:r>
      <w:proofErr w:type="spellEnd"/>
      <w:r>
        <w:t xml:space="preserve"> est </w:t>
      </w:r>
      <w:r w:rsidR="00197CEB">
        <w:t>égal à</w:t>
      </w:r>
      <w:r>
        <w:t xml:space="preserve"> 0, </w:t>
      </w:r>
      <w:r w:rsidR="00197CEB">
        <w:t>un nouveau</w:t>
      </w:r>
      <w:r>
        <w:t xml:space="preserve"> </w:t>
      </w:r>
      <w:proofErr w:type="spellStart"/>
      <w:r>
        <w:rPr>
          <w:b/>
          <w:bCs/>
        </w:rPr>
        <w:t>Weapon</w:t>
      </w:r>
      <w:proofErr w:type="spellEnd"/>
      <w:r w:rsidR="00197CEB">
        <w:rPr>
          <w:b/>
          <w:bCs/>
        </w:rPr>
        <w:t xml:space="preserve"> </w:t>
      </w:r>
      <w:r w:rsidR="00197CEB">
        <w:t xml:space="preserve">est </w:t>
      </w:r>
      <w:r w:rsidR="00EA5F1F">
        <w:t>ajouté à la BD</w:t>
      </w:r>
      <w:r>
        <w:rPr>
          <w:b/>
          <w:bCs/>
        </w:rPr>
        <w:t xml:space="preserve">. </w:t>
      </w:r>
      <w:r>
        <w:t>S et lorsqu’il est égale à un autre chiffre</w:t>
      </w:r>
      <w:r w:rsidR="00EA5F1F">
        <w:t>, que</w:t>
      </w:r>
      <w:r>
        <w:t xml:space="preserve"> les informations du </w:t>
      </w:r>
      <w:proofErr w:type="spellStart"/>
      <w:r w:rsidRPr="00885A54">
        <w:rPr>
          <w:b/>
          <w:bCs/>
        </w:rPr>
        <w:t>Weapon</w:t>
      </w:r>
      <w:proofErr w:type="spellEnd"/>
      <w:r>
        <w:t xml:space="preserve"> concerné</w:t>
      </w:r>
      <w:r w:rsidR="00EA5F1F">
        <w:t xml:space="preserve"> soient mises à jour.</w:t>
      </w:r>
    </w:p>
    <w:p w14:paraId="2CB844AC" w14:textId="77777777" w:rsidR="005018C9" w:rsidRDefault="005018C9" w:rsidP="005018C9">
      <w:r>
        <w:t xml:space="preserve">Si vous </w:t>
      </w:r>
      <w:proofErr w:type="gramStart"/>
      <w:r>
        <w:t>avez</w:t>
      </w:r>
      <w:proofErr w:type="gramEnd"/>
      <w:r>
        <w:t xml:space="preserve"> des difficultés, découvrez la réponse en mettant le texte ci-dessous en noir.</w:t>
      </w:r>
    </w:p>
    <w:p w14:paraId="32BF68B4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[</w:t>
      </w:r>
      <w:proofErr w:type="spellStart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HttpPost</w:t>
      </w:r>
      <w:proofErr w:type="spellEnd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]</w:t>
      </w:r>
    </w:p>
    <w:p w14:paraId="74209C33" w14:textId="38E81AB1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public </w:t>
      </w:r>
      <w:proofErr w:type="spellStart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IActionResult</w:t>
      </w:r>
      <w:proofErr w:type="spellEnd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</w:t>
      </w:r>
      <w:proofErr w:type="spellStart"/>
      <w:proofErr w:type="gramStart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Upsert</w:t>
      </w:r>
      <w:proofErr w:type="spellEnd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(</w:t>
      </w:r>
      <w:proofErr w:type="gramEnd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Weapon weapon)</w:t>
      </w:r>
    </w:p>
    <w:p w14:paraId="2215566D" w14:textId="35EDD8E6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{</w:t>
      </w:r>
    </w:p>
    <w:p w14:paraId="27A15DDA" w14:textId="00614B53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if (</w:t>
      </w:r>
      <w:proofErr w:type="spellStart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ModelState.IsValid</w:t>
      </w:r>
      <w:proofErr w:type="spellEnd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)</w:t>
      </w:r>
    </w:p>
    <w:p w14:paraId="749A4E42" w14:textId="25436D8B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{</w:t>
      </w:r>
    </w:p>
    <w:p w14:paraId="5EB9208D" w14:textId="0AAB86C8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// Create</w:t>
      </w:r>
    </w:p>
    <w:p w14:paraId="7F22B4AF" w14:textId="2293AC2A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if (</w:t>
      </w:r>
      <w:proofErr w:type="spellStart"/>
      <w:proofErr w:type="gramStart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weapon.WeaponId</w:t>
      </w:r>
      <w:proofErr w:type="spellEnd"/>
      <w:proofErr w:type="gramEnd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== 0)</w:t>
      </w:r>
    </w:p>
    <w:p w14:paraId="717A9A41" w14:textId="1CDBCD1A" w:rsidR="00915B1B" w:rsidRPr="00644673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644673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{</w:t>
      </w:r>
    </w:p>
    <w:p w14:paraId="077C930C" w14:textId="23309C42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</w:rPr>
      </w:pPr>
      <w:r w:rsidRPr="00644673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</w:t>
      </w: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</w:rPr>
        <w:t>// Ajouter à la BD</w:t>
      </w:r>
    </w:p>
    <w:p w14:paraId="5121E855" w14:textId="21E95177" w:rsidR="00915B1B" w:rsidRPr="00F14D3E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US"/>
        </w:rPr>
      </w:pPr>
      <w:r w:rsidRPr="00F14D3E">
        <w:rPr>
          <w:rFonts w:ascii="Cascadia Mono" w:hAnsi="Cascadia Mono" w:cs="Cascadia Mono"/>
          <w:color w:val="FFE599" w:themeColor="accent4" w:themeTint="66"/>
          <w:sz w:val="19"/>
          <w:szCs w:val="19"/>
          <w:lang w:val="en-US"/>
        </w:rPr>
        <w:t xml:space="preserve">           </w:t>
      </w:r>
      <w:r w:rsidR="005D2BE3" w:rsidRPr="00F14D3E">
        <w:rPr>
          <w:rFonts w:ascii="Cascadia Mono" w:hAnsi="Cascadia Mono" w:cs="Cascadia Mono"/>
          <w:color w:val="FFE599" w:themeColor="accent4" w:themeTint="66"/>
          <w:sz w:val="19"/>
          <w:szCs w:val="19"/>
          <w:lang w:val="en-US"/>
        </w:rPr>
        <w:t xml:space="preserve"> </w:t>
      </w:r>
      <w:r w:rsidRPr="00F14D3E">
        <w:rPr>
          <w:rFonts w:ascii="Cascadia Mono" w:hAnsi="Cascadia Mono" w:cs="Cascadia Mono"/>
          <w:color w:val="FFE599" w:themeColor="accent4" w:themeTint="66"/>
          <w:sz w:val="19"/>
          <w:szCs w:val="19"/>
          <w:lang w:val="en-US"/>
        </w:rPr>
        <w:t>_</w:t>
      </w:r>
      <w:proofErr w:type="spellStart"/>
      <w:proofErr w:type="gramStart"/>
      <w:r w:rsidRPr="00F14D3E">
        <w:rPr>
          <w:rFonts w:ascii="Cascadia Mono" w:hAnsi="Cascadia Mono" w:cs="Cascadia Mono"/>
          <w:color w:val="FFE599" w:themeColor="accent4" w:themeTint="66"/>
          <w:sz w:val="19"/>
          <w:szCs w:val="19"/>
          <w:lang w:val="en-US"/>
        </w:rPr>
        <w:t>baseDonnees.Weapons.Add</w:t>
      </w:r>
      <w:proofErr w:type="spellEnd"/>
      <w:proofErr w:type="gramEnd"/>
      <w:r w:rsidRPr="00F14D3E">
        <w:rPr>
          <w:rFonts w:ascii="Cascadia Mono" w:hAnsi="Cascadia Mono" w:cs="Cascadia Mono"/>
          <w:color w:val="FFE599" w:themeColor="accent4" w:themeTint="66"/>
          <w:sz w:val="19"/>
          <w:szCs w:val="19"/>
          <w:lang w:val="en-US"/>
        </w:rPr>
        <w:t>(weapon);</w:t>
      </w:r>
    </w:p>
    <w:p w14:paraId="16090EB7" w14:textId="05BA40DE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DA5AFD">
        <w:rPr>
          <w:rFonts w:ascii="Cascadia Mono" w:hAnsi="Cascadia Mono" w:cs="Cascadia Mono"/>
          <w:color w:val="FFE599" w:themeColor="accent4" w:themeTint="66"/>
          <w:sz w:val="19"/>
          <w:szCs w:val="19"/>
          <w:lang w:val="en-US"/>
        </w:rPr>
        <w:t xml:space="preserve">            </w:t>
      </w:r>
      <w:proofErr w:type="spellStart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TempData</w:t>
      </w:r>
      <w:proofErr w:type="spellEnd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["Success"] = $"{</w:t>
      </w:r>
      <w:proofErr w:type="spellStart"/>
      <w:proofErr w:type="gramStart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weapon.Name</w:t>
      </w:r>
      <w:proofErr w:type="spellEnd"/>
      <w:proofErr w:type="gramEnd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} weapon added";</w:t>
      </w:r>
    </w:p>
    <w:p w14:paraId="748631D5" w14:textId="36B3231D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}</w:t>
      </w:r>
    </w:p>
    <w:p w14:paraId="5B32B0CA" w14:textId="7BB89B03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else</w:t>
      </w:r>
    </w:p>
    <w:p w14:paraId="42B50B53" w14:textId="484ABA10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lastRenderedPageBreak/>
        <w:t xml:space="preserve">        {</w:t>
      </w:r>
    </w:p>
    <w:p w14:paraId="3680561B" w14:textId="4A277A2A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// Update</w:t>
      </w:r>
    </w:p>
    <w:p w14:paraId="7474134F" w14:textId="2047E090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</w:t>
      </w:r>
      <w:r w:rsidR="005D2BE3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_</w:t>
      </w:r>
      <w:proofErr w:type="spellStart"/>
      <w:proofErr w:type="gramStart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baseDonnees.Weapons.Update</w:t>
      </w:r>
      <w:proofErr w:type="spellEnd"/>
      <w:proofErr w:type="gramEnd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(weapon);</w:t>
      </w:r>
    </w:p>
    <w:p w14:paraId="2415C52C" w14:textId="623FE1AA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</w:t>
      </w:r>
      <w:proofErr w:type="spellStart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TempData</w:t>
      </w:r>
      <w:proofErr w:type="spellEnd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["success"] = $"{</w:t>
      </w:r>
      <w:proofErr w:type="spellStart"/>
      <w:proofErr w:type="gramStart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weapon.Name</w:t>
      </w:r>
      <w:proofErr w:type="spellEnd"/>
      <w:proofErr w:type="gramEnd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} weapon updated";</w:t>
      </w:r>
    </w:p>
    <w:p w14:paraId="7239EC0B" w14:textId="4D53E5EE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}</w:t>
      </w:r>
    </w:p>
    <w:p w14:paraId="332151A4" w14:textId="0C148D30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</w:t>
      </w:r>
      <w:r w:rsidR="00F14D3E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_</w:t>
      </w:r>
      <w:proofErr w:type="spellStart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baseDonnees.SaveChanges</w:t>
      </w:r>
      <w:proofErr w:type="spellEnd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(</w:t>
      </w:r>
      <w:proofErr w:type="gramStart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);</w:t>
      </w:r>
      <w:proofErr w:type="gramEnd"/>
    </w:p>
    <w:p w14:paraId="2045CCEF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</w:p>
    <w:p w14:paraId="30D3A3D3" w14:textId="67AA56FA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return </w:t>
      </w:r>
      <w:proofErr w:type="spellStart"/>
      <w:proofErr w:type="gramStart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this.RedirectToAction</w:t>
      </w:r>
      <w:proofErr w:type="spellEnd"/>
      <w:proofErr w:type="gramEnd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("Index");</w:t>
      </w:r>
    </w:p>
    <w:p w14:paraId="42409591" w14:textId="77039FC5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</w:t>
      </w: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</w:rPr>
        <w:t>}</w:t>
      </w:r>
    </w:p>
    <w:p w14:paraId="42B6B331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</w:rPr>
      </w:pPr>
    </w:p>
    <w:p w14:paraId="76053EA2" w14:textId="2EC2E0B8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</w:rPr>
        <w:t xml:space="preserve">    </w:t>
      </w:r>
      <w:proofErr w:type="gramStart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</w:rPr>
        <w:t>return</w:t>
      </w:r>
      <w:proofErr w:type="gramEnd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</w:rPr>
        <w:t xml:space="preserve"> </w:t>
      </w:r>
      <w:proofErr w:type="spellStart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</w:rPr>
        <w:t>this.View</w:t>
      </w:r>
      <w:proofErr w:type="spellEnd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</w:rPr>
        <w:t>(</w:t>
      </w:r>
      <w:proofErr w:type="spellStart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</w:rPr>
        <w:t>weapon</w:t>
      </w:r>
      <w:proofErr w:type="spellEnd"/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</w:rPr>
        <w:t>);</w:t>
      </w:r>
    </w:p>
    <w:p w14:paraId="60EB0734" w14:textId="7CD4495F" w:rsidR="003967E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rPr>
          <w:color w:val="FFE599" w:themeColor="accent4" w:themeTint="66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</w:rPr>
        <w:t>}</w:t>
      </w:r>
    </w:p>
    <w:p w14:paraId="3F25CA82" w14:textId="4E4C3E89" w:rsidR="00915B1B" w:rsidRDefault="00915B1B" w:rsidP="00915B1B">
      <w:pPr>
        <w:pStyle w:val="Paragraphedeliste"/>
        <w:numPr>
          <w:ilvl w:val="0"/>
          <w:numId w:val="14"/>
        </w:numPr>
      </w:pPr>
      <w:r>
        <w:t xml:space="preserve">Ajoutez l’annotation </w:t>
      </w:r>
      <w:r w:rsidR="00922D2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="00922D20">
        <w:rPr>
          <w:rFonts w:ascii="Cascadia Mono" w:hAnsi="Cascadia Mono" w:cs="Cascadia Mono"/>
          <w:color w:val="000000"/>
          <w:sz w:val="19"/>
          <w:szCs w:val="19"/>
        </w:rPr>
        <w:t>ValidateAntiForgeryToken</w:t>
      </w:r>
      <w:proofErr w:type="spellEnd"/>
      <w:r w:rsidR="00922D20">
        <w:rPr>
          <w:rFonts w:ascii="Cascadia Mono" w:hAnsi="Cascadia Mono" w:cs="Cascadia Mono"/>
          <w:color w:val="000000"/>
          <w:sz w:val="19"/>
          <w:szCs w:val="19"/>
        </w:rPr>
        <w:t>]</w:t>
      </w:r>
      <w:r>
        <w:t>.</w:t>
      </w:r>
    </w:p>
    <w:p w14:paraId="796C8D32" w14:textId="29A08DD7" w:rsidR="00C50EA6" w:rsidRDefault="00C50EA6" w:rsidP="00C50EA6">
      <w:pPr>
        <w:pStyle w:val="Titre2"/>
      </w:pPr>
      <w:r>
        <w:t>Modifier la vue Weapon Upsert</w:t>
      </w:r>
    </w:p>
    <w:p w14:paraId="4DE23087" w14:textId="44896142" w:rsidR="00C50EA6" w:rsidRDefault="00034D5D" w:rsidP="00C50EA6">
      <w:pPr>
        <w:pStyle w:val="Paragraphedeliste"/>
        <w:numPr>
          <w:ilvl w:val="0"/>
          <w:numId w:val="18"/>
        </w:numPr>
      </w:pPr>
      <w:r>
        <w:t>Modifiez la section du titre afin qu’</w:t>
      </w:r>
      <w:r w:rsidR="00F14D3E">
        <w:t>il</w:t>
      </w:r>
      <w:r>
        <w:t xml:space="preserve"> affiche Create ou Edit selon le</w:t>
      </w:r>
      <w:r w:rsidR="00A7771E">
        <w:t xml:space="preserve"> cas</w:t>
      </w:r>
    </w:p>
    <w:p w14:paraId="74373F81" w14:textId="77777777" w:rsidR="00A7771E" w:rsidRDefault="00A7771E" w:rsidP="00A7771E">
      <w:pPr>
        <w:pStyle w:val="Paragraphedeliste"/>
        <w:numPr>
          <w:ilvl w:val="0"/>
          <w:numId w:val="18"/>
        </w:numPr>
      </w:pPr>
      <w:r>
        <w:t xml:space="preserve">Si vous </w:t>
      </w:r>
      <w:proofErr w:type="gramStart"/>
      <w:r>
        <w:t>avez</w:t>
      </w:r>
      <w:proofErr w:type="gramEnd"/>
      <w:r>
        <w:t xml:space="preserve"> des difficultés, découvrez la réponse en mettant le texte ci-dessous en noir.</w:t>
      </w:r>
    </w:p>
    <w:p w14:paraId="5D3B821A" w14:textId="463A4FEE" w:rsidR="00435CBF" w:rsidRDefault="00435CBF" w:rsidP="00A7771E">
      <w:pPr>
        <w:pStyle w:val="Paragraphedeliste"/>
        <w:numPr>
          <w:ilvl w:val="0"/>
          <w:numId w:val="18"/>
        </w:numPr>
      </w:pPr>
      <w:r>
        <w:t xml:space="preserve">Modifiez également l’action du </w:t>
      </w:r>
      <w:proofErr w:type="spellStart"/>
      <w:r>
        <w:t>form</w:t>
      </w:r>
      <w:proofErr w:type="spellEnd"/>
      <w:r>
        <w:t xml:space="preserve"> pour exécuter un </w:t>
      </w:r>
      <w:proofErr w:type="spellStart"/>
      <w:r>
        <w:t>Upsert</w:t>
      </w:r>
      <w:proofErr w:type="spellEnd"/>
      <w:r>
        <w:t xml:space="preserve"> et assurez-vous de bien afficher la vue partielle _</w:t>
      </w:r>
      <w:proofErr w:type="spellStart"/>
      <w:r>
        <w:t>UpsertButtons</w:t>
      </w:r>
      <w:proofErr w:type="spellEnd"/>
      <w:r>
        <w:t xml:space="preserve"> dans les 2 cas.</w:t>
      </w:r>
    </w:p>
    <w:p w14:paraId="619FB178" w14:textId="77777777" w:rsidR="00A7771E" w:rsidRPr="009C5AE9" w:rsidRDefault="00A7771E" w:rsidP="009C5AE9">
      <w:pPr>
        <w:pStyle w:val="Code"/>
        <w:rPr>
          <w:color w:val="FFE599" w:themeColor="accent4" w:themeTint="66"/>
        </w:rPr>
      </w:pPr>
      <w:r w:rsidRPr="009C5AE9">
        <w:rPr>
          <w:color w:val="FFE599" w:themeColor="accent4" w:themeTint="66"/>
        </w:rPr>
        <w:t xml:space="preserve">@model </w:t>
      </w:r>
      <w:proofErr w:type="spellStart"/>
      <w:proofErr w:type="gramStart"/>
      <w:r w:rsidRPr="009C5AE9">
        <w:rPr>
          <w:color w:val="FFE599" w:themeColor="accent4" w:themeTint="66"/>
        </w:rPr>
        <w:t>ZombieParty.Models.Weapon</w:t>
      </w:r>
      <w:proofErr w:type="spellEnd"/>
      <w:proofErr w:type="gramEnd"/>
    </w:p>
    <w:p w14:paraId="46683EE8" w14:textId="77777777" w:rsidR="00A7771E" w:rsidRPr="009C5AE9" w:rsidRDefault="00A7771E" w:rsidP="009C5AE9">
      <w:pPr>
        <w:pStyle w:val="Code"/>
        <w:rPr>
          <w:color w:val="FFE599" w:themeColor="accent4" w:themeTint="66"/>
        </w:rPr>
      </w:pPr>
      <w:r w:rsidRPr="009C5AE9">
        <w:rPr>
          <w:color w:val="FFE599" w:themeColor="accent4" w:themeTint="66"/>
        </w:rPr>
        <w:t>@if (</w:t>
      </w:r>
      <w:proofErr w:type="spellStart"/>
      <w:proofErr w:type="gramStart"/>
      <w:r w:rsidRPr="009C5AE9">
        <w:rPr>
          <w:color w:val="FFE599" w:themeColor="accent4" w:themeTint="66"/>
        </w:rPr>
        <w:t>Model.WeaponId</w:t>
      </w:r>
      <w:proofErr w:type="spellEnd"/>
      <w:r w:rsidRPr="009C5AE9">
        <w:rPr>
          <w:color w:val="FFE599" w:themeColor="accent4" w:themeTint="66"/>
        </w:rPr>
        <w:t xml:space="preserve"> !</w:t>
      </w:r>
      <w:proofErr w:type="gramEnd"/>
      <w:r w:rsidRPr="009C5AE9">
        <w:rPr>
          <w:color w:val="FFE599" w:themeColor="accent4" w:themeTint="66"/>
        </w:rPr>
        <w:t>= 0)</w:t>
      </w:r>
    </w:p>
    <w:p w14:paraId="28421CDB" w14:textId="77777777" w:rsidR="00A7771E" w:rsidRPr="009C5AE9" w:rsidRDefault="00A7771E" w:rsidP="009C5AE9">
      <w:pPr>
        <w:pStyle w:val="Code"/>
        <w:rPr>
          <w:color w:val="FFE599" w:themeColor="accent4" w:themeTint="66"/>
        </w:rPr>
      </w:pPr>
      <w:r w:rsidRPr="009C5AE9">
        <w:rPr>
          <w:color w:val="FFE599" w:themeColor="accent4" w:themeTint="66"/>
        </w:rPr>
        <w:t>{</w:t>
      </w:r>
    </w:p>
    <w:p w14:paraId="0B59B77B" w14:textId="77777777" w:rsidR="00A7771E" w:rsidRPr="009C5AE9" w:rsidRDefault="00A7771E" w:rsidP="009C5AE9">
      <w:pPr>
        <w:pStyle w:val="Code"/>
        <w:rPr>
          <w:color w:val="FFE599" w:themeColor="accent4" w:themeTint="66"/>
        </w:rPr>
      </w:pPr>
      <w:r w:rsidRPr="009C5AE9">
        <w:rPr>
          <w:color w:val="FFE599" w:themeColor="accent4" w:themeTint="66"/>
        </w:rPr>
        <w:t xml:space="preserve">    ViewData["Title"] = "Edit</w:t>
      </w:r>
      <w:proofErr w:type="gramStart"/>
      <w:r w:rsidRPr="009C5AE9">
        <w:rPr>
          <w:color w:val="FFE599" w:themeColor="accent4" w:themeTint="66"/>
        </w:rPr>
        <w:t>";</w:t>
      </w:r>
      <w:proofErr w:type="gramEnd"/>
    </w:p>
    <w:p w14:paraId="0BE0ACD3" w14:textId="77777777" w:rsidR="00A7771E" w:rsidRPr="009C5AE9" w:rsidRDefault="00A7771E" w:rsidP="009C5AE9">
      <w:pPr>
        <w:pStyle w:val="Code"/>
        <w:rPr>
          <w:color w:val="FFE599" w:themeColor="accent4" w:themeTint="66"/>
        </w:rPr>
      </w:pPr>
      <w:r w:rsidRPr="009C5AE9">
        <w:rPr>
          <w:color w:val="FFE599" w:themeColor="accent4" w:themeTint="66"/>
        </w:rPr>
        <w:t>}</w:t>
      </w:r>
    </w:p>
    <w:p w14:paraId="4552C48A" w14:textId="77777777" w:rsidR="00A7771E" w:rsidRPr="009C5AE9" w:rsidRDefault="00A7771E" w:rsidP="009C5AE9">
      <w:pPr>
        <w:pStyle w:val="Code"/>
        <w:rPr>
          <w:color w:val="FFE599" w:themeColor="accent4" w:themeTint="66"/>
        </w:rPr>
      </w:pPr>
      <w:r w:rsidRPr="009C5AE9">
        <w:rPr>
          <w:color w:val="FFE599" w:themeColor="accent4" w:themeTint="66"/>
        </w:rPr>
        <w:t>else</w:t>
      </w:r>
    </w:p>
    <w:p w14:paraId="134AAA38" w14:textId="77777777" w:rsidR="00A7771E" w:rsidRPr="009C5AE9" w:rsidRDefault="00A7771E" w:rsidP="009C5AE9">
      <w:pPr>
        <w:pStyle w:val="Code"/>
        <w:rPr>
          <w:color w:val="FFE599" w:themeColor="accent4" w:themeTint="66"/>
        </w:rPr>
      </w:pPr>
      <w:r w:rsidRPr="009C5AE9">
        <w:rPr>
          <w:color w:val="FFE599" w:themeColor="accent4" w:themeTint="66"/>
        </w:rPr>
        <w:t>{</w:t>
      </w:r>
    </w:p>
    <w:p w14:paraId="3270CFC8" w14:textId="77777777" w:rsidR="00A7771E" w:rsidRPr="009C5AE9" w:rsidRDefault="00A7771E" w:rsidP="009C5AE9">
      <w:pPr>
        <w:pStyle w:val="Code"/>
        <w:rPr>
          <w:color w:val="FFE599" w:themeColor="accent4" w:themeTint="66"/>
        </w:rPr>
      </w:pPr>
      <w:r w:rsidRPr="009C5AE9">
        <w:rPr>
          <w:color w:val="FFE599" w:themeColor="accent4" w:themeTint="66"/>
        </w:rPr>
        <w:t xml:space="preserve">   ViewData["Title"] = "Create</w:t>
      </w:r>
      <w:proofErr w:type="gramStart"/>
      <w:r w:rsidRPr="009C5AE9">
        <w:rPr>
          <w:color w:val="FFE599" w:themeColor="accent4" w:themeTint="66"/>
        </w:rPr>
        <w:t>";</w:t>
      </w:r>
      <w:proofErr w:type="gramEnd"/>
    </w:p>
    <w:p w14:paraId="2CDFF04B" w14:textId="77777777" w:rsidR="00A7771E" w:rsidRPr="009C5AE9" w:rsidRDefault="00A7771E" w:rsidP="009C5AE9">
      <w:pPr>
        <w:pStyle w:val="Code"/>
        <w:rPr>
          <w:color w:val="FFE599" w:themeColor="accent4" w:themeTint="66"/>
        </w:rPr>
      </w:pPr>
      <w:r w:rsidRPr="009C5AE9">
        <w:rPr>
          <w:color w:val="FFE599" w:themeColor="accent4" w:themeTint="66"/>
        </w:rPr>
        <w:t>}</w:t>
      </w:r>
    </w:p>
    <w:p w14:paraId="26122F69" w14:textId="77777777" w:rsidR="00A7771E" w:rsidRPr="009C5AE9" w:rsidRDefault="00A7771E" w:rsidP="009C5AE9">
      <w:pPr>
        <w:pStyle w:val="Code"/>
        <w:rPr>
          <w:color w:val="FFE599" w:themeColor="accent4" w:themeTint="66"/>
        </w:rPr>
      </w:pPr>
    </w:p>
    <w:p w14:paraId="1128E5B3" w14:textId="77777777" w:rsidR="00A7771E" w:rsidRPr="009C5AE9" w:rsidRDefault="00A7771E" w:rsidP="009C5AE9">
      <w:pPr>
        <w:pStyle w:val="Code"/>
        <w:rPr>
          <w:color w:val="FFE599" w:themeColor="accent4" w:themeTint="66"/>
        </w:rPr>
      </w:pPr>
    </w:p>
    <w:p w14:paraId="6900CEF4" w14:textId="77777777" w:rsidR="00A7771E" w:rsidRPr="009C5AE9" w:rsidRDefault="00A7771E" w:rsidP="009C5AE9">
      <w:pPr>
        <w:pStyle w:val="Code"/>
        <w:rPr>
          <w:color w:val="FFE599" w:themeColor="accent4" w:themeTint="66"/>
        </w:rPr>
      </w:pPr>
      <w:r w:rsidRPr="009C5AE9">
        <w:rPr>
          <w:color w:val="FFE599" w:themeColor="accent4" w:themeTint="66"/>
        </w:rPr>
        <w:t>&lt;h1&gt; @ViewData["Title"] &lt;/h1&gt;</w:t>
      </w:r>
    </w:p>
    <w:p w14:paraId="5F10590E" w14:textId="77777777" w:rsidR="00A7771E" w:rsidRPr="009C5AE9" w:rsidRDefault="00A7771E" w:rsidP="009C5AE9">
      <w:pPr>
        <w:pStyle w:val="Code"/>
        <w:rPr>
          <w:color w:val="FFE599" w:themeColor="accent4" w:themeTint="66"/>
        </w:rPr>
      </w:pPr>
    </w:p>
    <w:p w14:paraId="0FF9D43E" w14:textId="113555F1" w:rsidR="00C50EA6" w:rsidRPr="009C5AE9" w:rsidRDefault="00A7771E" w:rsidP="009C5AE9">
      <w:pPr>
        <w:pStyle w:val="Code"/>
        <w:rPr>
          <w:color w:val="FFE599" w:themeColor="accent4" w:themeTint="66"/>
        </w:rPr>
      </w:pPr>
      <w:r w:rsidRPr="009C5AE9">
        <w:rPr>
          <w:color w:val="FFE599" w:themeColor="accent4" w:themeTint="66"/>
        </w:rPr>
        <w:t>&lt;h4&gt;Weapon&lt;/h4&gt;</w:t>
      </w:r>
    </w:p>
    <w:p w14:paraId="631D197A" w14:textId="3FAA178B" w:rsidR="005267F2" w:rsidRDefault="005267F2" w:rsidP="005267F2">
      <w:pPr>
        <w:pStyle w:val="Titre2"/>
      </w:pPr>
      <w:r>
        <w:t>Modifier Weapon Index</w:t>
      </w:r>
    </w:p>
    <w:p w14:paraId="6E673E0D" w14:textId="38EDCF42" w:rsidR="005267F2" w:rsidRPr="00435CBF" w:rsidRDefault="005267F2" w:rsidP="005267F2">
      <w:pPr>
        <w:pStyle w:val="Paragraphedeliste"/>
        <w:numPr>
          <w:ilvl w:val="0"/>
          <w:numId w:val="13"/>
        </w:numPr>
      </w:pPr>
      <w:r>
        <w:t xml:space="preserve">Ouvrez </w:t>
      </w:r>
      <w:r w:rsidR="00647C1A">
        <w:t xml:space="preserve">la </w:t>
      </w:r>
      <w:proofErr w:type="gramStart"/>
      <w:r w:rsidR="00647C1A">
        <w:t xml:space="preserve">vue </w:t>
      </w:r>
      <w:r>
        <w:t xml:space="preserve"> </w:t>
      </w:r>
      <w:proofErr w:type="spellStart"/>
      <w:r>
        <w:rPr>
          <w:b/>
          <w:bCs/>
        </w:rPr>
        <w:t>Weapon</w:t>
      </w:r>
      <w:proofErr w:type="spellEnd"/>
      <w:proofErr w:type="gramEnd"/>
      <w:r w:rsidR="00647C1A">
        <w:rPr>
          <w:b/>
          <w:bCs/>
        </w:rPr>
        <w:t>/Index</w:t>
      </w:r>
    </w:p>
    <w:p w14:paraId="522042FC" w14:textId="7E286400" w:rsidR="00435CBF" w:rsidRPr="00435CBF" w:rsidRDefault="00435CBF" w:rsidP="005267F2">
      <w:pPr>
        <w:pStyle w:val="Paragraphedeliste"/>
        <w:numPr>
          <w:ilvl w:val="0"/>
          <w:numId w:val="13"/>
        </w:numPr>
      </w:pPr>
      <w:r w:rsidRPr="00435CBF">
        <w:t xml:space="preserve">Modifiez l’action du bouton </w:t>
      </w:r>
      <w:r>
        <w:t>« </w:t>
      </w:r>
      <w:r w:rsidRPr="00435CBF">
        <w:t>Create New</w:t>
      </w:r>
      <w:r>
        <w:t> »</w:t>
      </w:r>
    </w:p>
    <w:p w14:paraId="0956F514" w14:textId="15C49712" w:rsidR="00A97CBA" w:rsidRPr="00460619" w:rsidRDefault="004406CB" w:rsidP="005267F2">
      <w:pPr>
        <w:pStyle w:val="Paragraphedeliste"/>
        <w:numPr>
          <w:ilvl w:val="0"/>
          <w:numId w:val="13"/>
        </w:numPr>
      </w:pPr>
      <w:r>
        <w:t xml:space="preserve">Enlevez le commentaire sur le bouton </w:t>
      </w:r>
      <w:r>
        <w:rPr>
          <w:b/>
          <w:bCs/>
        </w:rPr>
        <w:t>Edit</w:t>
      </w:r>
      <w:r>
        <w:t xml:space="preserve"> et complétez le code</w:t>
      </w:r>
    </w:p>
    <w:p w14:paraId="61ADC9A1" w14:textId="573A738E" w:rsidR="005267F2" w:rsidRPr="005A705C" w:rsidRDefault="005A705C" w:rsidP="002D58C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rPr>
          <w:lang w:val="en-CA"/>
        </w:rPr>
      </w:pPr>
      <w:r w:rsidRPr="005A705C">
        <w:rPr>
          <w:rFonts w:ascii="Cascadia Mono" w:hAnsi="Cascadia Mono" w:cs="Cascadia Mono"/>
          <w:color w:val="000000"/>
          <w:sz w:val="19"/>
          <w:szCs w:val="19"/>
          <w:lang w:val="en-CA"/>
        </w:rPr>
        <w:t>@Html.ActionLink(</w:t>
      </w:r>
      <w:r w:rsidRPr="005A705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="00F14D3E">
        <w:rPr>
          <w:rFonts w:ascii="Cascadia Mono" w:hAnsi="Cascadia Mono" w:cs="Cascadia Mono"/>
          <w:color w:val="A31515"/>
          <w:sz w:val="19"/>
          <w:szCs w:val="19"/>
          <w:lang w:val="en-CA"/>
        </w:rPr>
        <w:t>Edit</w:t>
      </w:r>
      <w:r w:rsidRPr="005A705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5A705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5A705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spellStart"/>
      <w:r w:rsidR="00F14D3E" w:rsidRPr="002D58C7">
        <w:rPr>
          <w:rFonts w:ascii="Cascadia Mono" w:hAnsi="Cascadia Mono" w:cs="Cascadia Mono"/>
          <w:color w:val="A31515"/>
          <w:sz w:val="19"/>
          <w:szCs w:val="19"/>
          <w:highlight w:val="cyan"/>
          <w:lang w:val="en-CA"/>
        </w:rPr>
        <w:t>Upsert</w:t>
      </w:r>
      <w:proofErr w:type="spellEnd"/>
      <w:r w:rsidRPr="005A705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5A705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5A705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5A705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5A705C">
        <w:rPr>
          <w:rFonts w:ascii="Cascadia Mono" w:hAnsi="Cascadia Mono" w:cs="Cascadia Mono"/>
          <w:color w:val="000000"/>
          <w:sz w:val="19"/>
          <w:szCs w:val="19"/>
          <w:lang w:val="en-CA"/>
        </w:rPr>
        <w:t>{  id</w:t>
      </w:r>
      <w:proofErr w:type="gramEnd"/>
      <w:r w:rsidRPr="005A705C">
        <w:rPr>
          <w:rFonts w:ascii="Cascadia Mono" w:hAnsi="Cascadia Mono" w:cs="Cascadia Mono"/>
          <w:color w:val="000000"/>
          <w:sz w:val="19"/>
          <w:szCs w:val="19"/>
          <w:lang w:val="en-CA"/>
        </w:rPr>
        <w:t>=</w:t>
      </w:r>
      <w:proofErr w:type="spellStart"/>
      <w:r w:rsidRPr="00EC147F">
        <w:rPr>
          <w:rFonts w:ascii="Cascadia Mono" w:hAnsi="Cascadia Mono" w:cs="Cascadia Mono"/>
          <w:color w:val="000000"/>
          <w:sz w:val="19"/>
          <w:szCs w:val="19"/>
          <w:lang w:val="en-CA"/>
        </w:rPr>
        <w:t>item.</w:t>
      </w:r>
      <w:r w:rsidRPr="002D58C7">
        <w:rPr>
          <w:rFonts w:ascii="Cascadia Mono" w:hAnsi="Cascadia Mono" w:cs="Cascadia Mono"/>
          <w:color w:val="000000"/>
          <w:sz w:val="19"/>
          <w:szCs w:val="19"/>
          <w:highlight w:val="cyan"/>
          <w:lang w:val="en-CA"/>
        </w:rPr>
        <w:t>WeaponId</w:t>
      </w:r>
      <w:proofErr w:type="spellEnd"/>
      <w:r w:rsidRPr="005A705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}) |</w:t>
      </w:r>
    </w:p>
    <w:p w14:paraId="6EA8E4ED" w14:textId="77777777" w:rsidR="002D58C7" w:rsidRPr="001D6DC1" w:rsidRDefault="002D58C7" w:rsidP="002D58C7">
      <w:pPr>
        <w:rPr>
          <w:lang w:val="en-US"/>
        </w:rPr>
      </w:pPr>
    </w:p>
    <w:p w14:paraId="5A074D3D" w14:textId="77777777" w:rsidR="00435CBF" w:rsidRPr="00644673" w:rsidRDefault="00435CBF">
      <w:pPr>
        <w:rPr>
          <w:caps/>
          <w:spacing w:val="15"/>
          <w:lang w:val="en-CA"/>
        </w:rPr>
      </w:pPr>
      <w:r w:rsidRPr="00644673">
        <w:rPr>
          <w:lang w:val="en-CA"/>
        </w:rPr>
        <w:br w:type="page"/>
      </w:r>
    </w:p>
    <w:p w14:paraId="6DA181F5" w14:textId="6E915F70" w:rsidR="00C664DC" w:rsidRPr="00802A87" w:rsidRDefault="00C664DC" w:rsidP="00C664DC">
      <w:pPr>
        <w:pStyle w:val="Titre2"/>
      </w:pPr>
      <w:r w:rsidRPr="00802A87">
        <w:lastRenderedPageBreak/>
        <w:t xml:space="preserve">Commentaires et validation (Commit) des changements dans le code </w:t>
      </w:r>
    </w:p>
    <w:p w14:paraId="680373FC" w14:textId="77777777" w:rsidR="00C664DC" w:rsidRPr="00802A87" w:rsidRDefault="00C664DC" w:rsidP="00C664DC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802A87">
        <w:t>Dans Gitkraken, assurez-vous d'être dans le bon dossier/repo et sur la bonne branche</w:t>
      </w:r>
    </w:p>
    <w:p w14:paraId="67857E9C" w14:textId="77777777" w:rsidR="00C664DC" w:rsidRPr="00802A87" w:rsidRDefault="00C664DC" w:rsidP="00C664DC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View changes</w:t>
      </w:r>
    </w:p>
    <w:p w14:paraId="07570E60" w14:textId="77777777" w:rsidR="00C664DC" w:rsidRPr="00802A87" w:rsidRDefault="00C664DC" w:rsidP="00C664DC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802A87">
        <w:t xml:space="preserve">Validez </w:t>
      </w:r>
      <w:proofErr w:type="gramStart"/>
      <w:r w:rsidRPr="00802A87">
        <w:t>les modification</w:t>
      </w:r>
      <w:proofErr w:type="gramEnd"/>
      <w:r w:rsidRPr="00802A87">
        <w:t xml:space="preserve">: cliquez sur </w:t>
      </w:r>
      <w:r w:rsidRPr="00802A87">
        <w:rPr>
          <w:b/>
          <w:bCs/>
        </w:rPr>
        <w:t>Stage all changes</w:t>
      </w:r>
    </w:p>
    <w:p w14:paraId="31CF3B56" w14:textId="77777777" w:rsidR="00C664DC" w:rsidRPr="00802A87" w:rsidRDefault="00C664DC" w:rsidP="00C664DC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802A87">
        <w:t>Commentez en respectant les standards proposés (vous serez noté là-dessus):</w:t>
      </w:r>
    </w:p>
    <w:p w14:paraId="76243080" w14:textId="77777777" w:rsidR="00C664DC" w:rsidRPr="00CB3C93" w:rsidRDefault="00C664DC" w:rsidP="00C664DC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CB3C93">
        <w:rPr>
          <w:b/>
          <w:bCs/>
        </w:rPr>
        <w:t>Summary</w:t>
      </w:r>
      <w:r w:rsidRPr="00CB3C93">
        <w:t xml:space="preserve">: </w:t>
      </w:r>
      <w:r>
        <w:t xml:space="preserve">FCT </w:t>
      </w:r>
      <w:proofErr w:type="spellStart"/>
      <w:r>
        <w:t>Usert</w:t>
      </w:r>
      <w:proofErr w:type="spellEnd"/>
      <w:r>
        <w:t xml:space="preserve"> </w:t>
      </w:r>
      <w:proofErr w:type="spellStart"/>
      <w:r>
        <w:t>Weapon</w:t>
      </w:r>
      <w:proofErr w:type="spellEnd"/>
      <w:r w:rsidRPr="00CB3C93">
        <w:t xml:space="preserve"> Ajout vue par</w:t>
      </w:r>
      <w:r>
        <w:t>tielle _</w:t>
      </w:r>
      <w:proofErr w:type="spellStart"/>
      <w:r>
        <w:t>UpsertButtons</w:t>
      </w:r>
      <w:proofErr w:type="spellEnd"/>
    </w:p>
    <w:p w14:paraId="65658BAB" w14:textId="77777777" w:rsidR="00C664DC" w:rsidRPr="00802A87" w:rsidRDefault="00C664DC" w:rsidP="00C664DC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802A87">
        <w:rPr>
          <w:b/>
          <w:bCs/>
        </w:rPr>
        <w:t>Description</w:t>
      </w:r>
      <w:r w:rsidRPr="00802A87">
        <w:t xml:space="preserve">: </w:t>
      </w:r>
      <w:r>
        <w:t>Ajout de la vue partielle _</w:t>
      </w:r>
      <w:proofErr w:type="spellStart"/>
      <w:r>
        <w:t>Upsert</w:t>
      </w:r>
      <w:proofErr w:type="spellEnd"/>
      <w:r>
        <w:t xml:space="preserve"> utilisée dans </w:t>
      </w:r>
      <w:proofErr w:type="spellStart"/>
      <w:r>
        <w:t>Weapon</w:t>
      </w:r>
      <w:proofErr w:type="spellEnd"/>
      <w:r>
        <w:t>/</w:t>
      </w:r>
      <w:proofErr w:type="spellStart"/>
      <w:r>
        <w:t>Upsert</w:t>
      </w:r>
      <w:proofErr w:type="spellEnd"/>
      <w:r>
        <w:t xml:space="preserve"> et de la vue </w:t>
      </w:r>
      <w:proofErr w:type="spellStart"/>
      <w:r>
        <w:t>Weapon</w:t>
      </w:r>
      <w:proofErr w:type="spellEnd"/>
      <w:r>
        <w:t>/</w:t>
      </w:r>
      <w:proofErr w:type="spellStart"/>
      <w:r>
        <w:t>upsert</w:t>
      </w:r>
      <w:proofErr w:type="spellEnd"/>
    </w:p>
    <w:p w14:paraId="03AC11FD" w14:textId="77777777" w:rsidR="00C664DC" w:rsidRPr="00802A87" w:rsidRDefault="00C664DC" w:rsidP="00C664DC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Commit</w:t>
      </w:r>
    </w:p>
    <w:p w14:paraId="7B3ADBD7" w14:textId="77777777" w:rsidR="00C664DC" w:rsidRDefault="00C664DC" w:rsidP="00C664DC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802A87">
        <w:t xml:space="preserve">"Poussez" </w:t>
      </w:r>
      <w:r w:rsidRPr="00802A87">
        <w:rPr>
          <w:b/>
          <w:bCs/>
        </w:rPr>
        <w:t>Push</w:t>
      </w:r>
      <w:r w:rsidRPr="00802A87">
        <w:t xml:space="preserve"> les modifications sur le repo en ligne </w:t>
      </w:r>
      <w:r w:rsidRPr="00802A87">
        <w:rPr>
          <w:b/>
          <w:bCs/>
        </w:rPr>
        <w:t>Remote</w:t>
      </w:r>
      <w:r w:rsidRPr="00802A87">
        <w:t xml:space="preserve">: cliquez sur </w:t>
      </w:r>
      <w:r w:rsidRPr="00802A87">
        <w:rPr>
          <w:noProof/>
        </w:rPr>
        <w:drawing>
          <wp:inline distT="0" distB="0" distL="0" distR="0" wp14:anchorId="1C10CB82" wp14:editId="4B5BEC34">
            <wp:extent cx="232486" cy="31174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9C13" w14:textId="77777777" w:rsidR="00C664DC" w:rsidRDefault="00C664DC" w:rsidP="003967EB"/>
    <w:p w14:paraId="54C75E03" w14:textId="3ED96FD1" w:rsidR="002A444E" w:rsidRDefault="00826514" w:rsidP="002A444E">
      <w:pPr>
        <w:pStyle w:val="Titre1"/>
      </w:pPr>
      <w:r>
        <w:t>Compléter</w:t>
      </w:r>
      <w:r w:rsidR="00824E44">
        <w:t xml:space="preserve"> HuntingLog</w:t>
      </w:r>
    </w:p>
    <w:p w14:paraId="7F6E777F" w14:textId="0D3A078D" w:rsidR="002A444E" w:rsidRPr="000C4172" w:rsidRDefault="00826514" w:rsidP="002A444E">
      <w:pPr>
        <w:pStyle w:val="Titre2"/>
      </w:pPr>
      <w:r>
        <w:t xml:space="preserve">AJout de </w:t>
      </w:r>
      <w:r w:rsidR="00014BCB">
        <w:t>HuntingLog/Index</w:t>
      </w:r>
    </w:p>
    <w:p w14:paraId="4BEB3E3E" w14:textId="23FAC7CD" w:rsidR="002A444E" w:rsidRDefault="00014BCB" w:rsidP="002A444E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Créez le </w:t>
      </w:r>
      <w:r w:rsidR="00435CBF">
        <w:t>contrôleur</w:t>
      </w:r>
      <w:r>
        <w:t xml:space="preserve"> </w:t>
      </w:r>
      <w:proofErr w:type="spellStart"/>
      <w:r w:rsidRPr="00435CBF">
        <w:rPr>
          <w:b/>
          <w:bCs/>
        </w:rPr>
        <w:t>HuntingLog</w:t>
      </w:r>
      <w:r w:rsidR="00435CBF" w:rsidRPr="00435CBF">
        <w:rPr>
          <w:b/>
          <w:bCs/>
        </w:rPr>
        <w:t>Controller</w:t>
      </w:r>
      <w:proofErr w:type="spellEnd"/>
    </w:p>
    <w:p w14:paraId="00DE554D" w14:textId="23CC8115" w:rsidR="00014BCB" w:rsidRPr="00014BCB" w:rsidRDefault="00435CBF" w:rsidP="002A444E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Complétez</w:t>
      </w:r>
      <w:r w:rsidR="00014BCB">
        <w:t xml:space="preserve"> l’action </w:t>
      </w:r>
      <w:r w:rsidR="00014BCB">
        <w:rPr>
          <w:b/>
          <w:bCs/>
        </w:rPr>
        <w:t>Index</w:t>
      </w:r>
    </w:p>
    <w:p w14:paraId="1B49D5F8" w14:textId="6498BB75" w:rsidR="00014BCB" w:rsidRDefault="00014BCB" w:rsidP="002A444E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Créez la </w:t>
      </w:r>
      <w:r w:rsidR="00502A7F">
        <w:t xml:space="preserve">vue </w:t>
      </w:r>
      <w:r w:rsidR="00502A7F">
        <w:rPr>
          <w:b/>
          <w:bCs/>
        </w:rPr>
        <w:t>Index</w:t>
      </w:r>
      <w:r w:rsidR="007A03F0">
        <w:rPr>
          <w:b/>
          <w:bCs/>
        </w:rPr>
        <w:t xml:space="preserve">, </w:t>
      </w:r>
      <w:r w:rsidR="00F007F3">
        <w:t xml:space="preserve">affichant le </w:t>
      </w:r>
      <w:proofErr w:type="spellStart"/>
      <w:r w:rsidR="00F007F3">
        <w:rPr>
          <w:i/>
          <w:iCs/>
        </w:rPr>
        <w:t>Title</w:t>
      </w:r>
      <w:proofErr w:type="spellEnd"/>
      <w:r w:rsidR="007A03F0">
        <w:t xml:space="preserve"> </w:t>
      </w:r>
      <w:r w:rsidR="00F007F3">
        <w:t xml:space="preserve">et les boutons </w:t>
      </w:r>
      <w:r w:rsidR="00F007F3">
        <w:rPr>
          <w:b/>
          <w:bCs/>
        </w:rPr>
        <w:t>Create, Edit,</w:t>
      </w:r>
      <w:r w:rsidR="00963D67">
        <w:rPr>
          <w:b/>
          <w:bCs/>
        </w:rPr>
        <w:t xml:space="preserve"> Details et </w:t>
      </w:r>
      <w:proofErr w:type="spellStart"/>
      <w:r w:rsidR="00963D67">
        <w:rPr>
          <w:b/>
          <w:bCs/>
        </w:rPr>
        <w:t>Delete</w:t>
      </w:r>
      <w:proofErr w:type="spellEnd"/>
      <w:r w:rsidR="00963D67">
        <w:t xml:space="preserve"> en vous inspirant des vues créées </w:t>
      </w:r>
      <w:proofErr w:type="spellStart"/>
      <w:r w:rsidR="00963D67">
        <w:t>précédement</w:t>
      </w:r>
      <w:proofErr w:type="spellEnd"/>
    </w:p>
    <w:p w14:paraId="3BA94322" w14:textId="755BDE02" w:rsidR="00963D67" w:rsidRDefault="00963D67" w:rsidP="002A444E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Testez la vue </w:t>
      </w:r>
      <w:r>
        <w:rPr>
          <w:b/>
          <w:bCs/>
        </w:rPr>
        <w:t xml:space="preserve">Index </w:t>
      </w:r>
      <w:r>
        <w:t>via l’URL</w:t>
      </w:r>
    </w:p>
    <w:p w14:paraId="7FF8C15D" w14:textId="254AEA6B" w:rsidR="00963D67" w:rsidRPr="00502A7F" w:rsidRDefault="00963D67" w:rsidP="002A444E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Ajoutez</w:t>
      </w:r>
      <w:r w:rsidR="00A17EAB">
        <w:t xml:space="preserve"> dans </w:t>
      </w:r>
      <w:r w:rsidR="00A17EAB" w:rsidRPr="00A17EAB">
        <w:rPr>
          <w:b/>
          <w:bCs/>
        </w:rPr>
        <w:t>_Layout</w:t>
      </w:r>
      <w:r>
        <w:t xml:space="preserve"> un</w:t>
      </w:r>
      <w:r w:rsidR="00A17EAB">
        <w:t xml:space="preserve"> menu </w:t>
      </w:r>
      <w:r w:rsidR="00A17EAB">
        <w:rPr>
          <w:b/>
          <w:bCs/>
        </w:rPr>
        <w:t xml:space="preserve">Hunters </w:t>
      </w:r>
      <w:r w:rsidR="00A17EAB">
        <w:t>et une</w:t>
      </w:r>
      <w:r>
        <w:t xml:space="preserve"> commande dans le menu </w:t>
      </w:r>
      <w:r w:rsidR="001B0388">
        <w:t xml:space="preserve">appelée </w:t>
      </w:r>
      <w:r w:rsidR="001B0388" w:rsidRPr="001B0388">
        <w:rPr>
          <w:b/>
          <w:bCs/>
        </w:rPr>
        <w:t>Manage Hunting Log</w:t>
      </w:r>
      <w:r w:rsidR="00A17EAB">
        <w:rPr>
          <w:b/>
          <w:bCs/>
        </w:rPr>
        <w:t xml:space="preserve"> </w:t>
      </w:r>
      <w:r w:rsidR="00A17EAB">
        <w:t xml:space="preserve">qui mène à la vue </w:t>
      </w:r>
      <w:r w:rsidR="00A17EAB" w:rsidRPr="00A17EAB">
        <w:rPr>
          <w:b/>
          <w:bCs/>
        </w:rPr>
        <w:t>Index</w:t>
      </w:r>
    </w:p>
    <w:p w14:paraId="6DF63BC5" w14:textId="256E0CE5" w:rsidR="00502A7F" w:rsidRDefault="005336B4" w:rsidP="002A444E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Testez</w:t>
      </w:r>
    </w:p>
    <w:p w14:paraId="590CEE4A" w14:textId="77777777" w:rsidR="002A444E" w:rsidRDefault="002A444E" w:rsidP="003967EB"/>
    <w:p w14:paraId="5575C46F" w14:textId="35D40B33" w:rsidR="006523EF" w:rsidRPr="000C4172" w:rsidRDefault="006523EF" w:rsidP="006523EF">
      <w:pPr>
        <w:pStyle w:val="Titre2"/>
      </w:pPr>
      <w:r>
        <w:t>AJout de HuntingLog/Upsert</w:t>
      </w:r>
    </w:p>
    <w:p w14:paraId="1F334C36" w14:textId="14D8D2DA" w:rsidR="006523EF" w:rsidRPr="00014BCB" w:rsidRDefault="006523EF" w:rsidP="006523EF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 xml:space="preserve">Ajoutez l’action GET </w:t>
      </w:r>
      <w:proofErr w:type="spellStart"/>
      <w:r>
        <w:rPr>
          <w:b/>
          <w:bCs/>
        </w:rPr>
        <w:t>Upsert</w:t>
      </w:r>
      <w:proofErr w:type="spellEnd"/>
      <w:r w:rsidR="00435CBF">
        <w:rPr>
          <w:b/>
          <w:bCs/>
        </w:rPr>
        <w:t xml:space="preserve"> </w:t>
      </w:r>
      <w:r w:rsidR="00435CBF" w:rsidRPr="00435CBF">
        <w:t xml:space="preserve">au </w:t>
      </w:r>
      <w:r w:rsidR="00435CBF">
        <w:t xml:space="preserve">contrôleur </w:t>
      </w:r>
      <w:proofErr w:type="spellStart"/>
      <w:r w:rsidR="00435CBF" w:rsidRPr="00435CBF">
        <w:rPr>
          <w:b/>
          <w:bCs/>
        </w:rPr>
        <w:t>HuntingLogController</w:t>
      </w:r>
      <w:proofErr w:type="spellEnd"/>
    </w:p>
    <w:p w14:paraId="0DFF8631" w14:textId="2E2C19BE" w:rsidR="006523EF" w:rsidRDefault="006523EF" w:rsidP="006523EF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 xml:space="preserve">Créez la vue </w:t>
      </w:r>
      <w:proofErr w:type="spellStart"/>
      <w:r>
        <w:rPr>
          <w:b/>
          <w:bCs/>
        </w:rPr>
        <w:t>Upsert</w:t>
      </w:r>
      <w:proofErr w:type="spellEnd"/>
      <w:r>
        <w:rPr>
          <w:b/>
          <w:bCs/>
        </w:rPr>
        <w:t xml:space="preserve">, </w:t>
      </w:r>
      <w:r>
        <w:t xml:space="preserve">contenant tous les champs du modèle en vous inspirant des vues créées </w:t>
      </w:r>
      <w:proofErr w:type="spellStart"/>
      <w:r>
        <w:t>précédement</w:t>
      </w:r>
      <w:proofErr w:type="spellEnd"/>
    </w:p>
    <w:p w14:paraId="58D8C250" w14:textId="5F833374" w:rsidR="00CA6D3C" w:rsidRDefault="00CA6D3C" w:rsidP="006523EF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 xml:space="preserve">Assurez-vous que Description soit un </w:t>
      </w:r>
      <w:proofErr w:type="spellStart"/>
      <w:r>
        <w:t>TextArea</w:t>
      </w:r>
      <w:proofErr w:type="spellEnd"/>
    </w:p>
    <w:p w14:paraId="1ECBBFB9" w14:textId="338218D5" w:rsidR="006523EF" w:rsidRDefault="006523EF" w:rsidP="006523EF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Testez la vue</w:t>
      </w:r>
      <w:r w:rsidR="004A67F6">
        <w:t xml:space="preserve"> GET</w:t>
      </w:r>
      <w:r>
        <w:t xml:space="preserve"> </w:t>
      </w:r>
      <w:proofErr w:type="spellStart"/>
      <w:r w:rsidR="004A67F6">
        <w:rPr>
          <w:b/>
          <w:bCs/>
        </w:rPr>
        <w:t>Upsert</w:t>
      </w:r>
      <w:proofErr w:type="spellEnd"/>
      <w:r>
        <w:rPr>
          <w:b/>
          <w:bCs/>
        </w:rPr>
        <w:t xml:space="preserve"> </w:t>
      </w:r>
      <w:r>
        <w:t>via l’URL</w:t>
      </w:r>
    </w:p>
    <w:p w14:paraId="39776645" w14:textId="4CA994EC" w:rsidR="00661835" w:rsidRPr="00014BCB" w:rsidRDefault="00661835" w:rsidP="00661835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 xml:space="preserve">Ajoutez l’action POST </w:t>
      </w:r>
      <w:proofErr w:type="spellStart"/>
      <w:r>
        <w:rPr>
          <w:b/>
          <w:bCs/>
        </w:rPr>
        <w:t>Upsert</w:t>
      </w:r>
      <w:proofErr w:type="spellEnd"/>
      <w:r w:rsidR="00435CBF">
        <w:rPr>
          <w:b/>
          <w:bCs/>
        </w:rPr>
        <w:t xml:space="preserve"> </w:t>
      </w:r>
      <w:r w:rsidR="00435CBF" w:rsidRPr="00435CBF">
        <w:t>au</w:t>
      </w:r>
      <w:r w:rsidR="00435CBF">
        <w:rPr>
          <w:b/>
          <w:bCs/>
        </w:rPr>
        <w:t xml:space="preserve"> </w:t>
      </w:r>
      <w:r w:rsidR="00435CBF">
        <w:t xml:space="preserve">contrôleur </w:t>
      </w:r>
      <w:proofErr w:type="spellStart"/>
      <w:r w:rsidR="00435CBF" w:rsidRPr="00435CBF">
        <w:rPr>
          <w:b/>
          <w:bCs/>
        </w:rPr>
        <w:t>HuntingLogController</w:t>
      </w:r>
      <w:proofErr w:type="spellEnd"/>
    </w:p>
    <w:p w14:paraId="29D46D67" w14:textId="3FD72C88" w:rsidR="006523EF" w:rsidRDefault="00661835" w:rsidP="003967EB">
      <w:r>
        <w:t xml:space="preserve">NOTE : </w:t>
      </w:r>
      <w:r w:rsidR="008D5C35">
        <w:t>Nous ajouterons les zombies liés à l’entrée du journal de chasse (</w:t>
      </w:r>
      <w:proofErr w:type="spellStart"/>
      <w:r w:rsidR="008D5C35">
        <w:t>huntingLog</w:t>
      </w:r>
      <w:proofErr w:type="spellEnd"/>
      <w:r w:rsidR="008D5C35">
        <w:t>) ultérieurement</w:t>
      </w:r>
    </w:p>
    <w:p w14:paraId="4AA0729E" w14:textId="77777777" w:rsidR="00661835" w:rsidRDefault="00661835" w:rsidP="003967EB"/>
    <w:p w14:paraId="2EF1B7A1" w14:textId="0328BF87" w:rsidR="004B26DE" w:rsidRPr="00802A87" w:rsidRDefault="00F271E1" w:rsidP="004B26DE">
      <w:pPr>
        <w:pStyle w:val="Titre2"/>
      </w:pPr>
      <w:r>
        <w:t>c</w:t>
      </w:r>
      <w:r w:rsidR="004B26DE" w:rsidRPr="00802A87">
        <w:t xml:space="preserve">ommentaires et validation (Commit) des changements dans le code </w:t>
      </w:r>
    </w:p>
    <w:p w14:paraId="0A1E64FF" w14:textId="77777777" w:rsidR="004B26DE" w:rsidRPr="00802A87" w:rsidRDefault="004B26DE" w:rsidP="00611469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802A87">
        <w:t>Dans Gitkraken, assurez-vous d'être dans le bon dossier/repo et sur la bonne branche</w:t>
      </w:r>
    </w:p>
    <w:p w14:paraId="4B154561" w14:textId="77777777" w:rsidR="004B26DE" w:rsidRPr="00802A87" w:rsidRDefault="004B26DE" w:rsidP="00611469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View changes</w:t>
      </w:r>
    </w:p>
    <w:p w14:paraId="0A1383AA" w14:textId="77777777" w:rsidR="004B26DE" w:rsidRPr="00802A87" w:rsidRDefault="004B26DE" w:rsidP="00611469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802A87">
        <w:t xml:space="preserve">Validez </w:t>
      </w:r>
      <w:proofErr w:type="gramStart"/>
      <w:r w:rsidRPr="00802A87">
        <w:t>les modification</w:t>
      </w:r>
      <w:proofErr w:type="gramEnd"/>
      <w:r w:rsidRPr="00802A87">
        <w:t xml:space="preserve">: cliquez sur </w:t>
      </w:r>
      <w:r w:rsidRPr="00802A87">
        <w:rPr>
          <w:b/>
          <w:bCs/>
        </w:rPr>
        <w:t>Stage all changes</w:t>
      </w:r>
    </w:p>
    <w:p w14:paraId="29AEDA0A" w14:textId="77777777" w:rsidR="004B26DE" w:rsidRPr="00802A87" w:rsidRDefault="004B26DE" w:rsidP="00611469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802A87">
        <w:t>Commentez en respectant les standards proposés (vous serez noté là-dessus):</w:t>
      </w:r>
    </w:p>
    <w:p w14:paraId="33EF7DD6" w14:textId="6B7E05C2" w:rsidR="004B26DE" w:rsidRPr="00824E44" w:rsidRDefault="004B26DE" w:rsidP="00611469">
      <w:pPr>
        <w:pStyle w:val="Paragraphedeliste"/>
        <w:numPr>
          <w:ilvl w:val="1"/>
          <w:numId w:val="11"/>
        </w:numPr>
        <w:spacing w:before="0" w:after="160" w:line="259" w:lineRule="auto"/>
      </w:pPr>
      <w:r w:rsidRPr="00461769">
        <w:rPr>
          <w:b/>
          <w:bCs/>
        </w:rPr>
        <w:t>Summary</w:t>
      </w:r>
      <w:r w:rsidRPr="00824E44">
        <w:t xml:space="preserve">: FCT Ajout </w:t>
      </w:r>
      <w:proofErr w:type="spellStart"/>
      <w:r w:rsidR="00D87D4E">
        <w:t>HuntingLog</w:t>
      </w:r>
      <w:proofErr w:type="spellEnd"/>
    </w:p>
    <w:p w14:paraId="05BB4A2C" w14:textId="22939BD4" w:rsidR="004B26DE" w:rsidRPr="00824E44" w:rsidRDefault="004B26DE" w:rsidP="00611469">
      <w:pPr>
        <w:pStyle w:val="Paragraphedeliste"/>
        <w:numPr>
          <w:ilvl w:val="1"/>
          <w:numId w:val="11"/>
        </w:numPr>
        <w:spacing w:before="0" w:after="160" w:line="259" w:lineRule="auto"/>
      </w:pPr>
      <w:r w:rsidRPr="00824E44">
        <w:rPr>
          <w:b/>
          <w:bCs/>
        </w:rPr>
        <w:t>Description</w:t>
      </w:r>
      <w:r w:rsidRPr="00824E44">
        <w:t xml:space="preserve">: Ajout </w:t>
      </w:r>
      <w:r w:rsidR="00D87D4E">
        <w:t xml:space="preserve">du </w:t>
      </w:r>
      <w:proofErr w:type="spellStart"/>
      <w:r w:rsidR="00D87D4E">
        <w:t>Controlleur</w:t>
      </w:r>
      <w:proofErr w:type="spellEnd"/>
      <w:r w:rsidR="00D87D4E">
        <w:t xml:space="preserve"> </w:t>
      </w:r>
      <w:proofErr w:type="spellStart"/>
      <w:r w:rsidR="00D87D4E">
        <w:t>HuntingLog</w:t>
      </w:r>
      <w:proofErr w:type="spellEnd"/>
      <w:r w:rsidR="00D87D4E">
        <w:t xml:space="preserve"> et des vues </w:t>
      </w:r>
      <w:proofErr w:type="spellStart"/>
      <w:r w:rsidR="00D87D4E">
        <w:t>Upsert</w:t>
      </w:r>
      <w:proofErr w:type="spellEnd"/>
      <w:r w:rsidR="00D72BCC">
        <w:t xml:space="preserve"> et Index</w:t>
      </w:r>
    </w:p>
    <w:p w14:paraId="7D191BC6" w14:textId="77777777" w:rsidR="004B26DE" w:rsidRPr="00824E44" w:rsidRDefault="004B26DE" w:rsidP="00611469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824E44">
        <w:t xml:space="preserve">Cliquez sur </w:t>
      </w:r>
      <w:r w:rsidRPr="00824E44">
        <w:rPr>
          <w:b/>
          <w:bCs/>
        </w:rPr>
        <w:t>Commit</w:t>
      </w:r>
    </w:p>
    <w:p w14:paraId="474B780F" w14:textId="77777777" w:rsidR="004B26DE" w:rsidRDefault="004B26DE" w:rsidP="00611469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824E44">
        <w:t xml:space="preserve">"Poussez" </w:t>
      </w:r>
      <w:r w:rsidRPr="00824E44">
        <w:rPr>
          <w:b/>
          <w:bCs/>
        </w:rPr>
        <w:t>Push</w:t>
      </w:r>
      <w:r w:rsidRPr="00824E44">
        <w:t xml:space="preserve"> les modifications</w:t>
      </w:r>
      <w:r w:rsidRPr="00802A87">
        <w:t xml:space="preserve"> sur le repo en ligne </w:t>
      </w:r>
      <w:r w:rsidRPr="00802A87">
        <w:rPr>
          <w:b/>
          <w:bCs/>
        </w:rPr>
        <w:t>Remote</w:t>
      </w:r>
      <w:r w:rsidRPr="00802A87">
        <w:t xml:space="preserve">: cliquez sur </w:t>
      </w:r>
      <w:r w:rsidRPr="00802A87">
        <w:rPr>
          <w:noProof/>
        </w:rPr>
        <w:drawing>
          <wp:inline distT="0" distB="0" distL="0" distR="0" wp14:anchorId="3549BE7A" wp14:editId="691D1ECB">
            <wp:extent cx="232486" cy="3117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47C9" w14:textId="77777777" w:rsidR="0033416D" w:rsidRPr="00802A87" w:rsidRDefault="0033416D" w:rsidP="0033416D">
      <w:pPr>
        <w:spacing w:before="0" w:after="160" w:line="259" w:lineRule="auto"/>
      </w:pPr>
    </w:p>
    <w:p w14:paraId="64EC5CD0" w14:textId="77777777" w:rsidR="0033416D" w:rsidRDefault="0033416D" w:rsidP="00611469">
      <w:pPr>
        <w:pStyle w:val="Paragraphedeliste"/>
        <w:numPr>
          <w:ilvl w:val="0"/>
          <w:numId w:val="11"/>
        </w:numPr>
        <w:spacing w:before="0" w:after="0" w:line="259" w:lineRule="auto"/>
      </w:pPr>
      <w:r>
        <w:t>Une fois que tout est terminé, n’oubliez pas de faire un push.</w:t>
      </w:r>
    </w:p>
    <w:p w14:paraId="5AB1778B" w14:textId="3486F163" w:rsidR="0033416D" w:rsidRDefault="0033416D" w:rsidP="00611469">
      <w:pPr>
        <w:pStyle w:val="Paragraphedeliste"/>
        <w:numPr>
          <w:ilvl w:val="0"/>
          <w:numId w:val="11"/>
        </w:numPr>
        <w:spacing w:before="0" w:after="160" w:line="256" w:lineRule="auto"/>
        <w:rPr>
          <w:u w:val="single"/>
        </w:rPr>
      </w:pPr>
      <w:r>
        <w:lastRenderedPageBreak/>
        <w:t xml:space="preserve">Merge la branche </w:t>
      </w:r>
      <w:proofErr w:type="spellStart"/>
      <w:r w:rsidRPr="00BE19C3">
        <w:rPr>
          <w:b/>
          <w:bCs/>
        </w:rPr>
        <w:t>FCT_Vue</w:t>
      </w:r>
      <w:r w:rsidR="0072271B">
        <w:rPr>
          <w:b/>
          <w:bCs/>
        </w:rPr>
        <w:t>s</w:t>
      </w:r>
      <w:r w:rsidRPr="00BE19C3">
        <w:rPr>
          <w:b/>
          <w:bCs/>
        </w:rPr>
        <w:t>Partielle</w:t>
      </w:r>
      <w:r w:rsidR="0072271B">
        <w:rPr>
          <w:b/>
          <w:bCs/>
        </w:rPr>
        <w:t>s</w:t>
      </w:r>
      <w:proofErr w:type="spellEnd"/>
      <w:r>
        <w:t xml:space="preserve"> dans la branche </w:t>
      </w:r>
      <w:r w:rsidRPr="00B24160">
        <w:rPr>
          <w:b/>
          <w:bCs/>
        </w:rPr>
        <w:t>Main</w:t>
      </w:r>
      <w:r>
        <w:rPr>
          <w:b/>
          <w:bCs/>
        </w:rPr>
        <w:t xml:space="preserve"> </w:t>
      </w:r>
      <w:r w:rsidRPr="001A080B">
        <w:t xml:space="preserve">et faites un </w:t>
      </w:r>
      <w:r>
        <w:rPr>
          <w:b/>
          <w:bCs/>
        </w:rPr>
        <w:t>dernier push</w:t>
      </w:r>
      <w:r w:rsidRPr="00B24160">
        <w:rPr>
          <w:b/>
          <w:bCs/>
        </w:rPr>
        <w:t>.</w:t>
      </w:r>
    </w:p>
    <w:p w14:paraId="6544037C" w14:textId="77777777" w:rsidR="0033416D" w:rsidRPr="001A080B" w:rsidRDefault="0033416D" w:rsidP="0033416D">
      <w:pPr>
        <w:rPr>
          <w:b/>
          <w:bCs/>
          <w:sz w:val="28"/>
          <w:szCs w:val="28"/>
          <w:u w:val="single"/>
        </w:rPr>
      </w:pPr>
    </w:p>
    <w:p w14:paraId="6E949C60" w14:textId="4BDE8E7C" w:rsidR="005D3E5A" w:rsidRPr="005D3E5A" w:rsidRDefault="0033416D" w:rsidP="00B75529">
      <w:r w:rsidRPr="00B24160">
        <w:rPr>
          <w:b/>
          <w:bCs/>
          <w:sz w:val="28"/>
          <w:szCs w:val="28"/>
          <w:u w:val="single"/>
          <w:lang w:val="en-CA"/>
        </w:rPr>
        <w:t xml:space="preserve">Fin du </w:t>
      </w:r>
      <w:proofErr w:type="spellStart"/>
      <w:r w:rsidRPr="00B24160">
        <w:rPr>
          <w:b/>
          <w:bCs/>
          <w:sz w:val="28"/>
          <w:szCs w:val="28"/>
          <w:u w:val="single"/>
          <w:lang w:val="en-CA"/>
        </w:rPr>
        <w:t>laboratoire</w:t>
      </w:r>
      <w:proofErr w:type="spellEnd"/>
      <w:r w:rsidRPr="00B24160">
        <w:rPr>
          <w:b/>
          <w:bCs/>
          <w:sz w:val="28"/>
          <w:szCs w:val="28"/>
          <w:u w:val="single"/>
          <w:lang w:val="en-CA"/>
        </w:rPr>
        <w:t>!</w:t>
      </w:r>
    </w:p>
    <w:sectPr w:rsidR="005D3E5A" w:rsidRPr="005D3E5A" w:rsidSect="00B83034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BE0DD" w14:textId="77777777" w:rsidR="000275AD" w:rsidRDefault="000275AD" w:rsidP="000440BA">
      <w:r>
        <w:separator/>
      </w:r>
    </w:p>
  </w:endnote>
  <w:endnote w:type="continuationSeparator" w:id="0">
    <w:p w14:paraId="4EE9E228" w14:textId="77777777" w:rsidR="000275AD" w:rsidRDefault="000275AD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19837080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 w:rsidR="007E42D7">
      <w:t xml:space="preserve"> et Thierry Giroux Veilleux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687AC" w14:textId="77777777" w:rsidR="000275AD" w:rsidRDefault="000275AD" w:rsidP="000440BA">
      <w:r>
        <w:separator/>
      </w:r>
    </w:p>
  </w:footnote>
  <w:footnote w:type="continuationSeparator" w:id="0">
    <w:p w14:paraId="3EBB6811" w14:textId="77777777" w:rsidR="000275AD" w:rsidRDefault="000275AD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7222AB6C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1F0246">
      <w:t>3</w:t>
    </w:r>
    <w:r w:rsidR="00C75FEC">
      <w:t>W</w:t>
    </w:r>
    <w:r w:rsidR="001F0246">
      <w:t>6</w:t>
    </w:r>
    <w:r>
      <w:t xml:space="preserve"> Programmation Web </w:t>
    </w:r>
    <w:r w:rsidR="00196854">
      <w:t>transactionnelle</w:t>
    </w:r>
    <w:r>
      <w:tab/>
    </w:r>
    <w:r>
      <w:tab/>
    </w:r>
    <w:r w:rsidR="00B3648A">
      <w:t>séance 0</w:t>
    </w:r>
    <w:r w:rsidR="00644673">
      <w:t>6</w:t>
    </w:r>
    <w:r w:rsidR="00B3648A">
      <w:t xml:space="preserve"> </w:t>
    </w:r>
    <w:r>
      <w:t xml:space="preserve">Laboratoire </w:t>
    </w:r>
    <w:r w:rsidR="00B3648A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3000"/>
    <w:multiLevelType w:val="hybridMultilevel"/>
    <w:tmpl w:val="A474A2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86023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7655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F6CF5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C1DE1"/>
    <w:multiLevelType w:val="hybridMultilevel"/>
    <w:tmpl w:val="E95634E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363B2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038FD"/>
    <w:multiLevelType w:val="hybridMultilevel"/>
    <w:tmpl w:val="11D6ABE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E2AE4"/>
    <w:multiLevelType w:val="hybridMultilevel"/>
    <w:tmpl w:val="203ACD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F0395"/>
    <w:multiLevelType w:val="hybridMultilevel"/>
    <w:tmpl w:val="F8FED36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94DFC"/>
    <w:multiLevelType w:val="hybridMultilevel"/>
    <w:tmpl w:val="F1CE02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62D14"/>
    <w:multiLevelType w:val="hybridMultilevel"/>
    <w:tmpl w:val="3836D5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027B3"/>
    <w:multiLevelType w:val="hybridMultilevel"/>
    <w:tmpl w:val="203ACD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17149"/>
    <w:multiLevelType w:val="hybridMultilevel"/>
    <w:tmpl w:val="64CC79C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41F9B"/>
    <w:multiLevelType w:val="hybridMultilevel"/>
    <w:tmpl w:val="64CC79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97DFA"/>
    <w:multiLevelType w:val="hybridMultilevel"/>
    <w:tmpl w:val="E95634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B4EAE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25736"/>
    <w:multiLevelType w:val="hybridMultilevel"/>
    <w:tmpl w:val="FB4C54C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06DB5"/>
    <w:multiLevelType w:val="hybridMultilevel"/>
    <w:tmpl w:val="EA321B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114C9"/>
    <w:multiLevelType w:val="hybridMultilevel"/>
    <w:tmpl w:val="EA321B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39685">
    <w:abstractNumId w:val="15"/>
    <w:lvlOverride w:ilvl="0">
      <w:startOverride w:val="1"/>
    </w:lvlOverride>
  </w:num>
  <w:num w:numId="2" w16cid:durableId="1740323605">
    <w:abstractNumId w:val="2"/>
  </w:num>
  <w:num w:numId="3" w16cid:durableId="85461308">
    <w:abstractNumId w:val="0"/>
  </w:num>
  <w:num w:numId="4" w16cid:durableId="986668911">
    <w:abstractNumId w:val="16"/>
  </w:num>
  <w:num w:numId="5" w16cid:durableId="2101754704">
    <w:abstractNumId w:val="4"/>
  </w:num>
  <w:num w:numId="6" w16cid:durableId="2101948335">
    <w:abstractNumId w:val="10"/>
  </w:num>
  <w:num w:numId="7" w16cid:durableId="1780442183">
    <w:abstractNumId w:val="14"/>
  </w:num>
  <w:num w:numId="8" w16cid:durableId="1872912219">
    <w:abstractNumId w:val="6"/>
  </w:num>
  <w:num w:numId="9" w16cid:durableId="1777484887">
    <w:abstractNumId w:val="20"/>
  </w:num>
  <w:num w:numId="10" w16cid:durableId="110395266">
    <w:abstractNumId w:val="3"/>
  </w:num>
  <w:num w:numId="11" w16cid:durableId="1088966063">
    <w:abstractNumId w:val="19"/>
  </w:num>
  <w:num w:numId="12" w16cid:durableId="1242981170">
    <w:abstractNumId w:val="13"/>
  </w:num>
  <w:num w:numId="13" w16cid:durableId="740719713">
    <w:abstractNumId w:val="18"/>
  </w:num>
  <w:num w:numId="14" w16cid:durableId="112329323">
    <w:abstractNumId w:val="1"/>
  </w:num>
  <w:num w:numId="15" w16cid:durableId="2089032562">
    <w:abstractNumId w:val="8"/>
  </w:num>
  <w:num w:numId="16" w16cid:durableId="905530760">
    <w:abstractNumId w:val="17"/>
  </w:num>
  <w:num w:numId="17" w16cid:durableId="929314687">
    <w:abstractNumId w:val="11"/>
  </w:num>
  <w:num w:numId="18" w16cid:durableId="655306608">
    <w:abstractNumId w:val="22"/>
  </w:num>
  <w:num w:numId="19" w16cid:durableId="357775361">
    <w:abstractNumId w:val="9"/>
  </w:num>
  <w:num w:numId="20" w16cid:durableId="2085909304">
    <w:abstractNumId w:val="21"/>
  </w:num>
  <w:num w:numId="21" w16cid:durableId="203561031">
    <w:abstractNumId w:val="12"/>
  </w:num>
  <w:num w:numId="22" w16cid:durableId="1844202273">
    <w:abstractNumId w:val="7"/>
  </w:num>
  <w:num w:numId="23" w16cid:durableId="1198350700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14BCB"/>
    <w:rsid w:val="00017C6E"/>
    <w:rsid w:val="000223F6"/>
    <w:rsid w:val="00026B72"/>
    <w:rsid w:val="000275AD"/>
    <w:rsid w:val="00032506"/>
    <w:rsid w:val="00033E2F"/>
    <w:rsid w:val="00033E58"/>
    <w:rsid w:val="00034D5D"/>
    <w:rsid w:val="000359A7"/>
    <w:rsid w:val="000440BA"/>
    <w:rsid w:val="00050A7F"/>
    <w:rsid w:val="00050D72"/>
    <w:rsid w:val="00051253"/>
    <w:rsid w:val="00053DD8"/>
    <w:rsid w:val="00073108"/>
    <w:rsid w:val="00073BF4"/>
    <w:rsid w:val="00082260"/>
    <w:rsid w:val="00096E9F"/>
    <w:rsid w:val="00097EB8"/>
    <w:rsid w:val="000A0085"/>
    <w:rsid w:val="000A341C"/>
    <w:rsid w:val="000A57B1"/>
    <w:rsid w:val="000A601C"/>
    <w:rsid w:val="000B0D93"/>
    <w:rsid w:val="000C1240"/>
    <w:rsid w:val="000C2C8B"/>
    <w:rsid w:val="000D0699"/>
    <w:rsid w:val="000D4B99"/>
    <w:rsid w:val="000E230D"/>
    <w:rsid w:val="000E2CBB"/>
    <w:rsid w:val="000E3EB2"/>
    <w:rsid w:val="000E4E17"/>
    <w:rsid w:val="000E51AA"/>
    <w:rsid w:val="000E7516"/>
    <w:rsid w:val="000F0211"/>
    <w:rsid w:val="000F4766"/>
    <w:rsid w:val="000F5112"/>
    <w:rsid w:val="001013C4"/>
    <w:rsid w:val="00111D92"/>
    <w:rsid w:val="00121F4B"/>
    <w:rsid w:val="00123228"/>
    <w:rsid w:val="001316BC"/>
    <w:rsid w:val="001420F9"/>
    <w:rsid w:val="001545F0"/>
    <w:rsid w:val="00156BF6"/>
    <w:rsid w:val="001643F3"/>
    <w:rsid w:val="00166867"/>
    <w:rsid w:val="001737DB"/>
    <w:rsid w:val="0018027A"/>
    <w:rsid w:val="00184313"/>
    <w:rsid w:val="00186605"/>
    <w:rsid w:val="00194084"/>
    <w:rsid w:val="00195EDD"/>
    <w:rsid w:val="001966B2"/>
    <w:rsid w:val="00196854"/>
    <w:rsid w:val="00197CEB"/>
    <w:rsid w:val="001A040D"/>
    <w:rsid w:val="001A25A0"/>
    <w:rsid w:val="001B0166"/>
    <w:rsid w:val="001B0388"/>
    <w:rsid w:val="001B1EC3"/>
    <w:rsid w:val="001B2327"/>
    <w:rsid w:val="001B2CD7"/>
    <w:rsid w:val="001B7F8B"/>
    <w:rsid w:val="001C2715"/>
    <w:rsid w:val="001C368C"/>
    <w:rsid w:val="001C44A3"/>
    <w:rsid w:val="001C69EF"/>
    <w:rsid w:val="001D2898"/>
    <w:rsid w:val="001D6DC1"/>
    <w:rsid w:val="001F0246"/>
    <w:rsid w:val="001F0606"/>
    <w:rsid w:val="001F7F00"/>
    <w:rsid w:val="00203A45"/>
    <w:rsid w:val="0021269E"/>
    <w:rsid w:val="002146ED"/>
    <w:rsid w:val="0022112A"/>
    <w:rsid w:val="00226831"/>
    <w:rsid w:val="00231931"/>
    <w:rsid w:val="00234C76"/>
    <w:rsid w:val="00242827"/>
    <w:rsid w:val="002453B3"/>
    <w:rsid w:val="00247D88"/>
    <w:rsid w:val="00250831"/>
    <w:rsid w:val="00261FA3"/>
    <w:rsid w:val="00265370"/>
    <w:rsid w:val="002809FB"/>
    <w:rsid w:val="00283095"/>
    <w:rsid w:val="002865D4"/>
    <w:rsid w:val="002913EA"/>
    <w:rsid w:val="00291956"/>
    <w:rsid w:val="00291FF1"/>
    <w:rsid w:val="002925D9"/>
    <w:rsid w:val="00293877"/>
    <w:rsid w:val="00294538"/>
    <w:rsid w:val="00294642"/>
    <w:rsid w:val="002A01D7"/>
    <w:rsid w:val="002A3B4D"/>
    <w:rsid w:val="002A444E"/>
    <w:rsid w:val="002A6064"/>
    <w:rsid w:val="002B2A44"/>
    <w:rsid w:val="002B61D7"/>
    <w:rsid w:val="002B7832"/>
    <w:rsid w:val="002C1F4E"/>
    <w:rsid w:val="002C5B90"/>
    <w:rsid w:val="002C7602"/>
    <w:rsid w:val="002D311F"/>
    <w:rsid w:val="002D58C7"/>
    <w:rsid w:val="002E0E36"/>
    <w:rsid w:val="002E19E4"/>
    <w:rsid w:val="003044E7"/>
    <w:rsid w:val="0030497F"/>
    <w:rsid w:val="00305784"/>
    <w:rsid w:val="00307985"/>
    <w:rsid w:val="00320E48"/>
    <w:rsid w:val="0032156B"/>
    <w:rsid w:val="0033132C"/>
    <w:rsid w:val="00331D17"/>
    <w:rsid w:val="003320BF"/>
    <w:rsid w:val="00332A8A"/>
    <w:rsid w:val="0033416D"/>
    <w:rsid w:val="0033515C"/>
    <w:rsid w:val="00335670"/>
    <w:rsid w:val="00341021"/>
    <w:rsid w:val="00341BB7"/>
    <w:rsid w:val="003455F5"/>
    <w:rsid w:val="00350228"/>
    <w:rsid w:val="00350BB9"/>
    <w:rsid w:val="00351B98"/>
    <w:rsid w:val="00357123"/>
    <w:rsid w:val="00376A54"/>
    <w:rsid w:val="00377A72"/>
    <w:rsid w:val="00380FFD"/>
    <w:rsid w:val="00381B3A"/>
    <w:rsid w:val="003875EB"/>
    <w:rsid w:val="003950F1"/>
    <w:rsid w:val="00395B5E"/>
    <w:rsid w:val="00395FD6"/>
    <w:rsid w:val="003967EB"/>
    <w:rsid w:val="00396859"/>
    <w:rsid w:val="003A7B1C"/>
    <w:rsid w:val="003B2F05"/>
    <w:rsid w:val="003B4C01"/>
    <w:rsid w:val="003C1C85"/>
    <w:rsid w:val="003C1FDD"/>
    <w:rsid w:val="003C3D36"/>
    <w:rsid w:val="003C53EB"/>
    <w:rsid w:val="003C6CC7"/>
    <w:rsid w:val="003D1D58"/>
    <w:rsid w:val="003D6988"/>
    <w:rsid w:val="003E2A4F"/>
    <w:rsid w:val="003E504F"/>
    <w:rsid w:val="003E5F9E"/>
    <w:rsid w:val="003F10C4"/>
    <w:rsid w:val="003F435A"/>
    <w:rsid w:val="003F6E3B"/>
    <w:rsid w:val="0040228A"/>
    <w:rsid w:val="00403EAA"/>
    <w:rsid w:val="004047ED"/>
    <w:rsid w:val="00407130"/>
    <w:rsid w:val="004100F0"/>
    <w:rsid w:val="0041099F"/>
    <w:rsid w:val="00413B8E"/>
    <w:rsid w:val="00413EDA"/>
    <w:rsid w:val="004202FB"/>
    <w:rsid w:val="00420BCF"/>
    <w:rsid w:val="00422562"/>
    <w:rsid w:val="00425320"/>
    <w:rsid w:val="00433FE4"/>
    <w:rsid w:val="00435CBF"/>
    <w:rsid w:val="004406CB"/>
    <w:rsid w:val="00440934"/>
    <w:rsid w:val="00440B8A"/>
    <w:rsid w:val="0044560F"/>
    <w:rsid w:val="00447C97"/>
    <w:rsid w:val="00454710"/>
    <w:rsid w:val="00460619"/>
    <w:rsid w:val="00460B53"/>
    <w:rsid w:val="00461769"/>
    <w:rsid w:val="0046447C"/>
    <w:rsid w:val="00467C62"/>
    <w:rsid w:val="004716F3"/>
    <w:rsid w:val="004817CE"/>
    <w:rsid w:val="00481CD6"/>
    <w:rsid w:val="0048276C"/>
    <w:rsid w:val="00483D42"/>
    <w:rsid w:val="00485F7E"/>
    <w:rsid w:val="00491566"/>
    <w:rsid w:val="00493F3B"/>
    <w:rsid w:val="004965C1"/>
    <w:rsid w:val="00497FB0"/>
    <w:rsid w:val="004A190F"/>
    <w:rsid w:val="004A37C8"/>
    <w:rsid w:val="004A4751"/>
    <w:rsid w:val="004A67F6"/>
    <w:rsid w:val="004B078C"/>
    <w:rsid w:val="004B26DE"/>
    <w:rsid w:val="004C102F"/>
    <w:rsid w:val="004C1512"/>
    <w:rsid w:val="004C33A7"/>
    <w:rsid w:val="004D30E2"/>
    <w:rsid w:val="004D59E2"/>
    <w:rsid w:val="004E50E2"/>
    <w:rsid w:val="004F3061"/>
    <w:rsid w:val="005006AD"/>
    <w:rsid w:val="00501835"/>
    <w:rsid w:val="005018C9"/>
    <w:rsid w:val="00502A7F"/>
    <w:rsid w:val="0050476C"/>
    <w:rsid w:val="00505F12"/>
    <w:rsid w:val="00506C48"/>
    <w:rsid w:val="00516057"/>
    <w:rsid w:val="005169B1"/>
    <w:rsid w:val="00521D49"/>
    <w:rsid w:val="005237B7"/>
    <w:rsid w:val="00523F1E"/>
    <w:rsid w:val="005267F2"/>
    <w:rsid w:val="005306F0"/>
    <w:rsid w:val="0053168E"/>
    <w:rsid w:val="00531CDF"/>
    <w:rsid w:val="00532090"/>
    <w:rsid w:val="00532B1D"/>
    <w:rsid w:val="005336B4"/>
    <w:rsid w:val="00534126"/>
    <w:rsid w:val="005352E9"/>
    <w:rsid w:val="005359D9"/>
    <w:rsid w:val="00535D9A"/>
    <w:rsid w:val="005442B6"/>
    <w:rsid w:val="00546C44"/>
    <w:rsid w:val="005471A2"/>
    <w:rsid w:val="0055160A"/>
    <w:rsid w:val="00554A9F"/>
    <w:rsid w:val="005567F4"/>
    <w:rsid w:val="00557CF5"/>
    <w:rsid w:val="00572D3E"/>
    <w:rsid w:val="00575818"/>
    <w:rsid w:val="00575F75"/>
    <w:rsid w:val="00582CAE"/>
    <w:rsid w:val="00584D0A"/>
    <w:rsid w:val="005858DC"/>
    <w:rsid w:val="00590320"/>
    <w:rsid w:val="00590B2B"/>
    <w:rsid w:val="0059324B"/>
    <w:rsid w:val="005939C8"/>
    <w:rsid w:val="00595706"/>
    <w:rsid w:val="005961C9"/>
    <w:rsid w:val="005A6A33"/>
    <w:rsid w:val="005A705C"/>
    <w:rsid w:val="005B1412"/>
    <w:rsid w:val="005B746C"/>
    <w:rsid w:val="005C1878"/>
    <w:rsid w:val="005C18CB"/>
    <w:rsid w:val="005C4BCF"/>
    <w:rsid w:val="005C61BC"/>
    <w:rsid w:val="005C643E"/>
    <w:rsid w:val="005D185A"/>
    <w:rsid w:val="005D2792"/>
    <w:rsid w:val="005D2BE3"/>
    <w:rsid w:val="005D3E5A"/>
    <w:rsid w:val="005E17BA"/>
    <w:rsid w:val="005E3E68"/>
    <w:rsid w:val="005E4D38"/>
    <w:rsid w:val="005E654C"/>
    <w:rsid w:val="005F219F"/>
    <w:rsid w:val="005F3B48"/>
    <w:rsid w:val="005F50AC"/>
    <w:rsid w:val="005F7F3D"/>
    <w:rsid w:val="00601562"/>
    <w:rsid w:val="00602B32"/>
    <w:rsid w:val="006063DA"/>
    <w:rsid w:val="0060665E"/>
    <w:rsid w:val="00611469"/>
    <w:rsid w:val="0061163D"/>
    <w:rsid w:val="00631119"/>
    <w:rsid w:val="00644673"/>
    <w:rsid w:val="00647C1A"/>
    <w:rsid w:val="00651D50"/>
    <w:rsid w:val="006523EF"/>
    <w:rsid w:val="00654DFC"/>
    <w:rsid w:val="00655BB8"/>
    <w:rsid w:val="00660404"/>
    <w:rsid w:val="00661835"/>
    <w:rsid w:val="00662E4A"/>
    <w:rsid w:val="00664F67"/>
    <w:rsid w:val="00680FCC"/>
    <w:rsid w:val="006871B0"/>
    <w:rsid w:val="0069785A"/>
    <w:rsid w:val="006A6FD1"/>
    <w:rsid w:val="006B19D4"/>
    <w:rsid w:val="006B2B11"/>
    <w:rsid w:val="006B70F7"/>
    <w:rsid w:val="006C146D"/>
    <w:rsid w:val="006C16DA"/>
    <w:rsid w:val="006C2CB1"/>
    <w:rsid w:val="006D2C0E"/>
    <w:rsid w:val="006D483F"/>
    <w:rsid w:val="006E2523"/>
    <w:rsid w:val="006E4404"/>
    <w:rsid w:val="006E6205"/>
    <w:rsid w:val="006F05B8"/>
    <w:rsid w:val="006F0627"/>
    <w:rsid w:val="00702AEC"/>
    <w:rsid w:val="0072271B"/>
    <w:rsid w:val="00723BE4"/>
    <w:rsid w:val="0072423E"/>
    <w:rsid w:val="007242F1"/>
    <w:rsid w:val="007244B2"/>
    <w:rsid w:val="007266C4"/>
    <w:rsid w:val="00727391"/>
    <w:rsid w:val="007338FB"/>
    <w:rsid w:val="00735909"/>
    <w:rsid w:val="00746972"/>
    <w:rsid w:val="007542FE"/>
    <w:rsid w:val="00754711"/>
    <w:rsid w:val="007646AA"/>
    <w:rsid w:val="007670D0"/>
    <w:rsid w:val="0077705E"/>
    <w:rsid w:val="007774B3"/>
    <w:rsid w:val="00791139"/>
    <w:rsid w:val="00791C2F"/>
    <w:rsid w:val="00793839"/>
    <w:rsid w:val="00793B99"/>
    <w:rsid w:val="00793C19"/>
    <w:rsid w:val="00793CFF"/>
    <w:rsid w:val="00797E5F"/>
    <w:rsid w:val="007A03F0"/>
    <w:rsid w:val="007A5116"/>
    <w:rsid w:val="007A7BBE"/>
    <w:rsid w:val="007C43DB"/>
    <w:rsid w:val="007D7941"/>
    <w:rsid w:val="007E42D7"/>
    <w:rsid w:val="007E52A8"/>
    <w:rsid w:val="007F2CDC"/>
    <w:rsid w:val="007F6215"/>
    <w:rsid w:val="007F70F2"/>
    <w:rsid w:val="00800EDB"/>
    <w:rsid w:val="00804DB3"/>
    <w:rsid w:val="00805243"/>
    <w:rsid w:val="00811154"/>
    <w:rsid w:val="008116A9"/>
    <w:rsid w:val="00812EB0"/>
    <w:rsid w:val="008202F5"/>
    <w:rsid w:val="00822DAA"/>
    <w:rsid w:val="008240B8"/>
    <w:rsid w:val="00824E44"/>
    <w:rsid w:val="00826514"/>
    <w:rsid w:val="00831C8A"/>
    <w:rsid w:val="00834F25"/>
    <w:rsid w:val="008405BD"/>
    <w:rsid w:val="00841406"/>
    <w:rsid w:val="00852B2F"/>
    <w:rsid w:val="00864572"/>
    <w:rsid w:val="00873ECD"/>
    <w:rsid w:val="0088147A"/>
    <w:rsid w:val="008851B4"/>
    <w:rsid w:val="00885A54"/>
    <w:rsid w:val="00891549"/>
    <w:rsid w:val="00893A04"/>
    <w:rsid w:val="00895E3E"/>
    <w:rsid w:val="008966E0"/>
    <w:rsid w:val="00896A40"/>
    <w:rsid w:val="008A0455"/>
    <w:rsid w:val="008A0548"/>
    <w:rsid w:val="008A686A"/>
    <w:rsid w:val="008A7602"/>
    <w:rsid w:val="008B10DB"/>
    <w:rsid w:val="008B15A0"/>
    <w:rsid w:val="008B223C"/>
    <w:rsid w:val="008B34E9"/>
    <w:rsid w:val="008B66F7"/>
    <w:rsid w:val="008B7FB8"/>
    <w:rsid w:val="008C12EE"/>
    <w:rsid w:val="008C7B21"/>
    <w:rsid w:val="008D1DAE"/>
    <w:rsid w:val="008D216A"/>
    <w:rsid w:val="008D41E2"/>
    <w:rsid w:val="008D5C35"/>
    <w:rsid w:val="008D7230"/>
    <w:rsid w:val="008E23C6"/>
    <w:rsid w:val="008E2F60"/>
    <w:rsid w:val="008E4CA6"/>
    <w:rsid w:val="008E73D1"/>
    <w:rsid w:val="008F2F39"/>
    <w:rsid w:val="009025CA"/>
    <w:rsid w:val="0090720B"/>
    <w:rsid w:val="00911965"/>
    <w:rsid w:val="009139F8"/>
    <w:rsid w:val="00915B1B"/>
    <w:rsid w:val="00916B71"/>
    <w:rsid w:val="00922D20"/>
    <w:rsid w:val="00923F50"/>
    <w:rsid w:val="00924998"/>
    <w:rsid w:val="00925E82"/>
    <w:rsid w:val="009260B9"/>
    <w:rsid w:val="0092711E"/>
    <w:rsid w:val="0093079C"/>
    <w:rsid w:val="009356DE"/>
    <w:rsid w:val="00936634"/>
    <w:rsid w:val="00940A48"/>
    <w:rsid w:val="00955247"/>
    <w:rsid w:val="0095550A"/>
    <w:rsid w:val="00955F67"/>
    <w:rsid w:val="0096371E"/>
    <w:rsid w:val="00963D67"/>
    <w:rsid w:val="00970C51"/>
    <w:rsid w:val="00973EB2"/>
    <w:rsid w:val="0097603A"/>
    <w:rsid w:val="00984389"/>
    <w:rsid w:val="00984641"/>
    <w:rsid w:val="00990245"/>
    <w:rsid w:val="0099036B"/>
    <w:rsid w:val="00990E04"/>
    <w:rsid w:val="00991297"/>
    <w:rsid w:val="00992D31"/>
    <w:rsid w:val="00993C98"/>
    <w:rsid w:val="009A4B20"/>
    <w:rsid w:val="009A5741"/>
    <w:rsid w:val="009A5D82"/>
    <w:rsid w:val="009A5F99"/>
    <w:rsid w:val="009B31F5"/>
    <w:rsid w:val="009B4E63"/>
    <w:rsid w:val="009B6B47"/>
    <w:rsid w:val="009C5AE9"/>
    <w:rsid w:val="009C7363"/>
    <w:rsid w:val="009D3BBD"/>
    <w:rsid w:val="009E264A"/>
    <w:rsid w:val="009F0835"/>
    <w:rsid w:val="009F4D8C"/>
    <w:rsid w:val="009F54E8"/>
    <w:rsid w:val="009F6C1E"/>
    <w:rsid w:val="00A061C4"/>
    <w:rsid w:val="00A1256C"/>
    <w:rsid w:val="00A13D44"/>
    <w:rsid w:val="00A169D9"/>
    <w:rsid w:val="00A17EAB"/>
    <w:rsid w:val="00A20DC8"/>
    <w:rsid w:val="00A2408C"/>
    <w:rsid w:val="00A26C36"/>
    <w:rsid w:val="00A279CE"/>
    <w:rsid w:val="00A315D4"/>
    <w:rsid w:val="00A31E4F"/>
    <w:rsid w:val="00A32824"/>
    <w:rsid w:val="00A43665"/>
    <w:rsid w:val="00A45B80"/>
    <w:rsid w:val="00A53F39"/>
    <w:rsid w:val="00A556D0"/>
    <w:rsid w:val="00A631BC"/>
    <w:rsid w:val="00A650AE"/>
    <w:rsid w:val="00A70268"/>
    <w:rsid w:val="00A722C8"/>
    <w:rsid w:val="00A75484"/>
    <w:rsid w:val="00A7771E"/>
    <w:rsid w:val="00A811FF"/>
    <w:rsid w:val="00A8167B"/>
    <w:rsid w:val="00A828EF"/>
    <w:rsid w:val="00A941BC"/>
    <w:rsid w:val="00A952C2"/>
    <w:rsid w:val="00A9558E"/>
    <w:rsid w:val="00A971AE"/>
    <w:rsid w:val="00A97CBA"/>
    <w:rsid w:val="00AA0BD1"/>
    <w:rsid w:val="00AA359A"/>
    <w:rsid w:val="00AA38C3"/>
    <w:rsid w:val="00AA546C"/>
    <w:rsid w:val="00AB71AA"/>
    <w:rsid w:val="00AB7DE5"/>
    <w:rsid w:val="00AC0EFD"/>
    <w:rsid w:val="00AD0230"/>
    <w:rsid w:val="00AD1202"/>
    <w:rsid w:val="00AD1D2D"/>
    <w:rsid w:val="00AD213B"/>
    <w:rsid w:val="00AD7DF2"/>
    <w:rsid w:val="00AE00D6"/>
    <w:rsid w:val="00AE10C7"/>
    <w:rsid w:val="00AE2CBF"/>
    <w:rsid w:val="00AE70A4"/>
    <w:rsid w:val="00AF064C"/>
    <w:rsid w:val="00AF124F"/>
    <w:rsid w:val="00AF20AE"/>
    <w:rsid w:val="00B05E09"/>
    <w:rsid w:val="00B068FE"/>
    <w:rsid w:val="00B07BAA"/>
    <w:rsid w:val="00B07CC6"/>
    <w:rsid w:val="00B12E38"/>
    <w:rsid w:val="00B1415A"/>
    <w:rsid w:val="00B1520E"/>
    <w:rsid w:val="00B15C9D"/>
    <w:rsid w:val="00B238E9"/>
    <w:rsid w:val="00B26A20"/>
    <w:rsid w:val="00B363C1"/>
    <w:rsid w:val="00B3648A"/>
    <w:rsid w:val="00B36ED9"/>
    <w:rsid w:val="00B51B0C"/>
    <w:rsid w:val="00B52024"/>
    <w:rsid w:val="00B549AA"/>
    <w:rsid w:val="00B55BD4"/>
    <w:rsid w:val="00B6329B"/>
    <w:rsid w:val="00B632B4"/>
    <w:rsid w:val="00B67365"/>
    <w:rsid w:val="00B714AF"/>
    <w:rsid w:val="00B7171D"/>
    <w:rsid w:val="00B72F87"/>
    <w:rsid w:val="00B75529"/>
    <w:rsid w:val="00B80B7E"/>
    <w:rsid w:val="00B83034"/>
    <w:rsid w:val="00B84D75"/>
    <w:rsid w:val="00B9007E"/>
    <w:rsid w:val="00B9075B"/>
    <w:rsid w:val="00B94BA5"/>
    <w:rsid w:val="00BA006A"/>
    <w:rsid w:val="00BA19E3"/>
    <w:rsid w:val="00BA50C0"/>
    <w:rsid w:val="00BA5A8C"/>
    <w:rsid w:val="00BA6E76"/>
    <w:rsid w:val="00BB01C5"/>
    <w:rsid w:val="00BB02A6"/>
    <w:rsid w:val="00BB40B6"/>
    <w:rsid w:val="00BB6037"/>
    <w:rsid w:val="00BB65F3"/>
    <w:rsid w:val="00BC15CA"/>
    <w:rsid w:val="00BC3D58"/>
    <w:rsid w:val="00BC5559"/>
    <w:rsid w:val="00BD13D6"/>
    <w:rsid w:val="00BD1732"/>
    <w:rsid w:val="00BE19C3"/>
    <w:rsid w:val="00BE2FB5"/>
    <w:rsid w:val="00BE6EBB"/>
    <w:rsid w:val="00BF2096"/>
    <w:rsid w:val="00BF3D3D"/>
    <w:rsid w:val="00C0263C"/>
    <w:rsid w:val="00C10AC5"/>
    <w:rsid w:val="00C12F0B"/>
    <w:rsid w:val="00C12F92"/>
    <w:rsid w:val="00C14309"/>
    <w:rsid w:val="00C165CA"/>
    <w:rsid w:val="00C16C2E"/>
    <w:rsid w:val="00C17FA3"/>
    <w:rsid w:val="00C20B8F"/>
    <w:rsid w:val="00C21E66"/>
    <w:rsid w:val="00C341BB"/>
    <w:rsid w:val="00C34DD5"/>
    <w:rsid w:val="00C42EB7"/>
    <w:rsid w:val="00C45DD1"/>
    <w:rsid w:val="00C50EA6"/>
    <w:rsid w:val="00C572C7"/>
    <w:rsid w:val="00C64E0C"/>
    <w:rsid w:val="00C654F8"/>
    <w:rsid w:val="00C656AE"/>
    <w:rsid w:val="00C6591B"/>
    <w:rsid w:val="00C659FD"/>
    <w:rsid w:val="00C66175"/>
    <w:rsid w:val="00C664DC"/>
    <w:rsid w:val="00C707EB"/>
    <w:rsid w:val="00C70847"/>
    <w:rsid w:val="00C71164"/>
    <w:rsid w:val="00C71E7E"/>
    <w:rsid w:val="00C727ED"/>
    <w:rsid w:val="00C741F8"/>
    <w:rsid w:val="00C75704"/>
    <w:rsid w:val="00C75FEC"/>
    <w:rsid w:val="00C82359"/>
    <w:rsid w:val="00C83402"/>
    <w:rsid w:val="00C834D9"/>
    <w:rsid w:val="00C908B8"/>
    <w:rsid w:val="00CA6D3C"/>
    <w:rsid w:val="00CB1CC2"/>
    <w:rsid w:val="00CB26D6"/>
    <w:rsid w:val="00CB2F01"/>
    <w:rsid w:val="00CB3C93"/>
    <w:rsid w:val="00CC0720"/>
    <w:rsid w:val="00CC0B59"/>
    <w:rsid w:val="00CC32FB"/>
    <w:rsid w:val="00CC7583"/>
    <w:rsid w:val="00CD3631"/>
    <w:rsid w:val="00CD3A68"/>
    <w:rsid w:val="00CD4930"/>
    <w:rsid w:val="00CD5303"/>
    <w:rsid w:val="00CD5BA3"/>
    <w:rsid w:val="00CD66C0"/>
    <w:rsid w:val="00CF1F2F"/>
    <w:rsid w:val="00CF2FB4"/>
    <w:rsid w:val="00CF6F34"/>
    <w:rsid w:val="00CF79FF"/>
    <w:rsid w:val="00D06782"/>
    <w:rsid w:val="00D11500"/>
    <w:rsid w:val="00D24CA9"/>
    <w:rsid w:val="00D261A9"/>
    <w:rsid w:val="00D26CE9"/>
    <w:rsid w:val="00D26D4A"/>
    <w:rsid w:val="00D32BCA"/>
    <w:rsid w:val="00D331FE"/>
    <w:rsid w:val="00D33AF8"/>
    <w:rsid w:val="00D33F90"/>
    <w:rsid w:val="00D34B1C"/>
    <w:rsid w:val="00D41233"/>
    <w:rsid w:val="00D4343E"/>
    <w:rsid w:val="00D451C6"/>
    <w:rsid w:val="00D666DB"/>
    <w:rsid w:val="00D72031"/>
    <w:rsid w:val="00D72BCC"/>
    <w:rsid w:val="00D74F00"/>
    <w:rsid w:val="00D762E0"/>
    <w:rsid w:val="00D8638F"/>
    <w:rsid w:val="00D87D4E"/>
    <w:rsid w:val="00D92C59"/>
    <w:rsid w:val="00DA56EF"/>
    <w:rsid w:val="00DA5AFD"/>
    <w:rsid w:val="00DA64CE"/>
    <w:rsid w:val="00DB0350"/>
    <w:rsid w:val="00DB0490"/>
    <w:rsid w:val="00DB07A9"/>
    <w:rsid w:val="00DB0EFE"/>
    <w:rsid w:val="00DB5D20"/>
    <w:rsid w:val="00DB6A32"/>
    <w:rsid w:val="00DC0869"/>
    <w:rsid w:val="00DC1FF9"/>
    <w:rsid w:val="00DC3251"/>
    <w:rsid w:val="00DC3FF0"/>
    <w:rsid w:val="00DC4906"/>
    <w:rsid w:val="00DD0299"/>
    <w:rsid w:val="00DD1303"/>
    <w:rsid w:val="00DD203E"/>
    <w:rsid w:val="00DD2C80"/>
    <w:rsid w:val="00DD2D50"/>
    <w:rsid w:val="00DD5E36"/>
    <w:rsid w:val="00DE77AA"/>
    <w:rsid w:val="00DF0B1A"/>
    <w:rsid w:val="00DF1AB4"/>
    <w:rsid w:val="00DF4980"/>
    <w:rsid w:val="00DF716D"/>
    <w:rsid w:val="00E10549"/>
    <w:rsid w:val="00E13C16"/>
    <w:rsid w:val="00E1680B"/>
    <w:rsid w:val="00E1741E"/>
    <w:rsid w:val="00E37767"/>
    <w:rsid w:val="00E41060"/>
    <w:rsid w:val="00E45171"/>
    <w:rsid w:val="00E5749F"/>
    <w:rsid w:val="00E64393"/>
    <w:rsid w:val="00E644B3"/>
    <w:rsid w:val="00E65DD5"/>
    <w:rsid w:val="00E67115"/>
    <w:rsid w:val="00E80CEB"/>
    <w:rsid w:val="00E865E6"/>
    <w:rsid w:val="00E904BC"/>
    <w:rsid w:val="00E9129A"/>
    <w:rsid w:val="00E9269D"/>
    <w:rsid w:val="00EA54B3"/>
    <w:rsid w:val="00EA5F1F"/>
    <w:rsid w:val="00EC0771"/>
    <w:rsid w:val="00EC0A62"/>
    <w:rsid w:val="00EC147F"/>
    <w:rsid w:val="00EC4B56"/>
    <w:rsid w:val="00EC5601"/>
    <w:rsid w:val="00EC5A08"/>
    <w:rsid w:val="00ED0E67"/>
    <w:rsid w:val="00ED58FD"/>
    <w:rsid w:val="00EE6B6E"/>
    <w:rsid w:val="00EE722B"/>
    <w:rsid w:val="00EF0745"/>
    <w:rsid w:val="00EF5C1B"/>
    <w:rsid w:val="00F007F3"/>
    <w:rsid w:val="00F02105"/>
    <w:rsid w:val="00F12D95"/>
    <w:rsid w:val="00F12F94"/>
    <w:rsid w:val="00F14D3E"/>
    <w:rsid w:val="00F23A0A"/>
    <w:rsid w:val="00F247F8"/>
    <w:rsid w:val="00F271E1"/>
    <w:rsid w:val="00F27CE1"/>
    <w:rsid w:val="00F41478"/>
    <w:rsid w:val="00F46218"/>
    <w:rsid w:val="00F46B6A"/>
    <w:rsid w:val="00F523EF"/>
    <w:rsid w:val="00F6542A"/>
    <w:rsid w:val="00F662CC"/>
    <w:rsid w:val="00F67FFC"/>
    <w:rsid w:val="00F71029"/>
    <w:rsid w:val="00F71568"/>
    <w:rsid w:val="00F72B75"/>
    <w:rsid w:val="00F76E56"/>
    <w:rsid w:val="00F80A55"/>
    <w:rsid w:val="00F80BE8"/>
    <w:rsid w:val="00F83776"/>
    <w:rsid w:val="00F84345"/>
    <w:rsid w:val="00F86A3E"/>
    <w:rsid w:val="00F90FA2"/>
    <w:rsid w:val="00F91FA1"/>
    <w:rsid w:val="00F9233E"/>
    <w:rsid w:val="00F95CF3"/>
    <w:rsid w:val="00FA245A"/>
    <w:rsid w:val="00FB371F"/>
    <w:rsid w:val="00FB735E"/>
    <w:rsid w:val="00FB77DE"/>
    <w:rsid w:val="00FC5CAE"/>
    <w:rsid w:val="00FC6B87"/>
    <w:rsid w:val="00FD1E99"/>
    <w:rsid w:val="00FD286C"/>
    <w:rsid w:val="00FD6BC1"/>
    <w:rsid w:val="00FD7235"/>
    <w:rsid w:val="00FD7236"/>
    <w:rsid w:val="00FE464B"/>
    <w:rsid w:val="00FE6284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  <w:style w:type="paragraph" w:customStyle="1" w:styleId="paragraph">
    <w:name w:val="paragraph"/>
    <w:basedOn w:val="Normal"/>
    <w:rsid w:val="00DD5E3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olicepardfaut"/>
    <w:rsid w:val="00DD5E36"/>
  </w:style>
  <w:style w:type="character" w:customStyle="1" w:styleId="eop">
    <w:name w:val="eop"/>
    <w:basedOn w:val="Policepardfaut"/>
    <w:rsid w:val="00DD5E36"/>
  </w:style>
  <w:style w:type="paragraph" w:customStyle="1" w:styleId="Code">
    <w:name w:val="Code"/>
    <w:basedOn w:val="Normal"/>
    <w:link w:val="CodeCar"/>
    <w:qFormat/>
    <w:rsid w:val="002A6064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FF2CC" w:themeFill="accent4" w:themeFillTint="33"/>
      <w:spacing w:before="0" w:after="0" w:line="285" w:lineRule="atLeast"/>
      <w:ind w:left="360"/>
    </w:pPr>
    <w:rPr>
      <w:rFonts w:ascii="Consolas" w:eastAsia="Times New Roman" w:hAnsi="Consolas" w:cs="Times New Roman"/>
      <w:color w:val="000000"/>
      <w:sz w:val="21"/>
      <w:szCs w:val="21"/>
      <w:lang w:val="en-CA"/>
    </w:rPr>
  </w:style>
  <w:style w:type="character" w:customStyle="1" w:styleId="CodeCar">
    <w:name w:val="Code Car"/>
    <w:basedOn w:val="Policepardfaut"/>
    <w:link w:val="Code"/>
    <w:rsid w:val="002A6064"/>
    <w:rPr>
      <w:rFonts w:ascii="Consolas" w:eastAsia="Times New Roman" w:hAnsi="Consolas" w:cs="Times New Roman"/>
      <w:color w:val="000000"/>
      <w:sz w:val="21"/>
      <w:szCs w:val="21"/>
      <w:shd w:val="clear" w:color="auto" w:fill="FFF2CC" w:themeFill="accent4" w:themeFillTint="33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740</TotalTime>
  <Pages>10</Pages>
  <Words>2328</Words>
  <Characters>12809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Briau Mathieu</cp:lastModifiedBy>
  <cp:revision>201</cp:revision>
  <dcterms:created xsi:type="dcterms:W3CDTF">2022-09-13T08:16:00Z</dcterms:created>
  <dcterms:modified xsi:type="dcterms:W3CDTF">2023-09-11T17:51:00Z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